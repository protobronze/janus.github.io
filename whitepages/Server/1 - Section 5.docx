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8C7A0" w14:textId="77777777" w:rsidR="00B96698" w:rsidRPr="005649BA" w:rsidRDefault="00595F68" w:rsidP="00E96C02">
      <w:pPr>
        <w:pStyle w:val="Heading1"/>
        <w:jc w:val="center"/>
        <w:rPr>
          <w:sz w:val="44"/>
          <w:szCs w:val="44"/>
        </w:rPr>
      </w:pPr>
      <w:r w:rsidRPr="005649BA">
        <w:rPr>
          <w:sz w:val="44"/>
          <w:szCs w:val="44"/>
        </w:rPr>
        <w:t xml:space="preserve">Windows Server – </w:t>
      </w:r>
      <w:r w:rsidR="00B54969" w:rsidRPr="005649BA">
        <w:rPr>
          <w:sz w:val="44"/>
          <w:szCs w:val="44"/>
        </w:rPr>
        <w:t>Setup and Configuration</w:t>
      </w:r>
    </w:p>
    <w:p w14:paraId="342F1214" w14:textId="77777777" w:rsidR="005649BA" w:rsidRDefault="005649BA" w:rsidP="005649BA">
      <w:pPr>
        <w:pStyle w:val="Heading1"/>
      </w:pPr>
    </w:p>
    <w:p w14:paraId="0CD551A6" w14:textId="103D2940" w:rsidR="009E317F" w:rsidRDefault="005649BA" w:rsidP="005649BA">
      <w:pPr>
        <w:pStyle w:val="Heading1"/>
        <w:jc w:val="center"/>
      </w:pPr>
      <w:r>
        <w:t xml:space="preserve">Section </w:t>
      </w:r>
      <w:r w:rsidR="00136D5C">
        <w:t>5</w:t>
      </w:r>
      <w:r>
        <w:t xml:space="preserve"> – </w:t>
      </w:r>
      <w:r w:rsidR="00136D5C">
        <w:t>Network Services (DHCP, VPN)</w:t>
      </w:r>
    </w:p>
    <w:p w14:paraId="6EAA129C" w14:textId="77777777" w:rsidR="00B54969" w:rsidRDefault="00B54969" w:rsidP="00B54969">
      <w:r>
        <w:t xml:space="preserve">Machines: </w:t>
      </w:r>
    </w:p>
    <w:p w14:paraId="0D98EB8D" w14:textId="77777777" w:rsidR="00B54969" w:rsidRDefault="00B54969" w:rsidP="00B54969">
      <w:pPr>
        <w:pStyle w:val="Bullets"/>
      </w:pPr>
      <w:r>
        <w:t xml:space="preserve">1 Windows Server 2016 </w:t>
      </w:r>
    </w:p>
    <w:p w14:paraId="3E9143E2" w14:textId="77777777" w:rsidR="00B54969" w:rsidRDefault="00B54969" w:rsidP="00B54969">
      <w:pPr>
        <w:pStyle w:val="Bullets"/>
      </w:pPr>
      <w:r>
        <w:t>1 Windows 10 Client Machine</w:t>
      </w:r>
    </w:p>
    <w:p w14:paraId="65E60FC3" w14:textId="77777777" w:rsidR="00B54969" w:rsidRDefault="00B54969" w:rsidP="00B54969"/>
    <w:p w14:paraId="45F7A3CD" w14:textId="286E318E" w:rsidR="00B54969" w:rsidRDefault="00B54969" w:rsidP="00B54969">
      <w:pPr>
        <w:pStyle w:val="Heading2"/>
      </w:pPr>
      <w:r w:rsidRPr="00DA7865">
        <w:t xml:space="preserve">Part 1: </w:t>
      </w:r>
      <w:r w:rsidR="00136D5C">
        <w:t>Installing the DHCP role</w:t>
      </w:r>
    </w:p>
    <w:p w14:paraId="4853C1E5" w14:textId="77777777" w:rsidR="00B54969" w:rsidRPr="00B54969" w:rsidRDefault="00B54969" w:rsidP="00B54969">
      <w:pPr>
        <w:rPr>
          <w:rFonts w:cs="Arial"/>
          <w:b/>
        </w:rPr>
      </w:pPr>
    </w:p>
    <w:p w14:paraId="6A50C8A0" w14:textId="77777777" w:rsidR="00136D5C" w:rsidRDefault="00136D5C" w:rsidP="00136D5C">
      <w:r>
        <w:t>Dynamic Host Configuration Protocol (DHCP) is used to assign IP addresses and other important IP configuration information to computers in a network.  While it would be possible to run an IP network without using DHCP, the administrative effort would be prohibitive except in the smallest of networks.</w:t>
      </w:r>
    </w:p>
    <w:p w14:paraId="382D9FDB" w14:textId="77777777" w:rsidR="00136D5C" w:rsidRDefault="00136D5C" w:rsidP="00136D5C">
      <w:r>
        <w:t>DHCP is a non-authoritative protocol which means that (unlike DNS) you can’t restrict what computers are allowed to get DHCP information. Any computer sending a request to a DHCP server will get a response even if the computer is not a member of the Active Directory Domain.</w:t>
      </w:r>
    </w:p>
    <w:p w14:paraId="495A6674" w14:textId="77777777" w:rsidR="00136D5C" w:rsidRPr="00D23FB5" w:rsidRDefault="00136D5C" w:rsidP="00136D5C">
      <w:r>
        <w:t>Certain computers in a network will not use DHCP for configuration. These include the main infrastructure servers including domain controllers, DNS servers and DHCP servers. These machines should always have their IP configuration set manually with what are called Static IP address.  Most of the other computers in the network will get their IP configuration data from a DHCP server.</w:t>
      </w:r>
    </w:p>
    <w:p w14:paraId="2C195E70" w14:textId="12FFE9C9" w:rsidR="00136D5C" w:rsidRPr="00D23FB5" w:rsidRDefault="00136D5C" w:rsidP="00136D5C">
      <w:pPr>
        <w:rPr>
          <w:sz w:val="32"/>
          <w:szCs w:val="32"/>
        </w:rPr>
      </w:pPr>
    </w:p>
    <w:p w14:paraId="6448B08C" w14:textId="6213C5AA" w:rsidR="00136D5C" w:rsidRDefault="00136D5C" w:rsidP="00136D5C">
      <w:pPr>
        <w:pStyle w:val="Bullets"/>
      </w:pPr>
      <w:r>
        <w:t xml:space="preserve">Start the </w:t>
      </w:r>
      <w:r>
        <w:rPr>
          <w:b/>
        </w:rPr>
        <w:t>server</w:t>
      </w:r>
      <w:r>
        <w:t xml:space="preserve"> computer and log on with our personal administrative credentials.</w:t>
      </w:r>
    </w:p>
    <w:p w14:paraId="53A9DE19" w14:textId="35059D5F" w:rsidR="00136D5C" w:rsidRDefault="00136D5C" w:rsidP="00136D5C">
      <w:pPr>
        <w:pStyle w:val="Bullets"/>
      </w:pPr>
      <w:r>
        <w:t xml:space="preserve">In Server Manager click on the </w:t>
      </w:r>
      <w:r w:rsidRPr="00136D5C">
        <w:rPr>
          <w:b/>
          <w:bCs/>
        </w:rPr>
        <w:t>Manage</w:t>
      </w:r>
      <w:r>
        <w:t xml:space="preserve"> menu and select </w:t>
      </w:r>
      <w:r w:rsidRPr="00136D5C">
        <w:rPr>
          <w:b/>
          <w:bCs/>
        </w:rPr>
        <w:t>Add Roles and Features.</w:t>
      </w:r>
      <w:r>
        <w:t xml:space="preserve"> This will take you to the Add roles and Features Wizard.</w:t>
      </w:r>
    </w:p>
    <w:p w14:paraId="33731490" w14:textId="77777777" w:rsidR="00136D5C" w:rsidRDefault="00136D5C" w:rsidP="00136D5C">
      <w:pPr>
        <w:pStyle w:val="Bullets"/>
        <w:numPr>
          <w:ilvl w:val="0"/>
          <w:numId w:val="0"/>
        </w:numPr>
        <w:ind w:left="1080"/>
      </w:pPr>
    </w:p>
    <w:p w14:paraId="020F1C28" w14:textId="60E8A3FD" w:rsidR="00136D5C" w:rsidRDefault="00136D5C" w:rsidP="00136D5C">
      <w:pPr>
        <w:jc w:val="center"/>
        <w:rPr>
          <w:sz w:val="22"/>
          <w:szCs w:val="22"/>
        </w:rPr>
      </w:pPr>
      <w:r>
        <w:rPr>
          <w:noProof/>
        </w:rPr>
        <w:drawing>
          <wp:inline distT="0" distB="0" distL="0" distR="0" wp14:anchorId="79BB3360" wp14:editId="3FAB987C">
            <wp:extent cx="2552700" cy="717550"/>
            <wp:effectExtent l="0" t="0" r="0" b="6350"/>
            <wp:docPr id="599" name="Picture 59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Picture 599"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52700" cy="717550"/>
                    </a:xfrm>
                    <a:prstGeom prst="rect">
                      <a:avLst/>
                    </a:prstGeom>
                  </pic:spPr>
                </pic:pic>
              </a:graphicData>
            </a:graphic>
          </wp:inline>
        </w:drawing>
      </w:r>
    </w:p>
    <w:p w14:paraId="18B7E1D5" w14:textId="77777777" w:rsidR="00136D5C" w:rsidRPr="00D23FB5" w:rsidRDefault="00136D5C" w:rsidP="00136D5C">
      <w:pPr>
        <w:rPr>
          <w:sz w:val="22"/>
          <w:szCs w:val="22"/>
        </w:rPr>
      </w:pPr>
    </w:p>
    <w:p w14:paraId="615F5DCE" w14:textId="77777777" w:rsidR="00136D5C" w:rsidRDefault="00136D5C" w:rsidP="00136D5C">
      <w:pPr>
        <w:pStyle w:val="Bullets"/>
      </w:pPr>
      <w:r>
        <w:t>Accept defaults as you work through the wizard until you get to the Server Roles section. When you click on the box to check DHCP you will immediately get a window asking if the DHCP management tools should also be installed. Click on Add Features to accept the management tools.</w:t>
      </w:r>
    </w:p>
    <w:p w14:paraId="4A7F4095" w14:textId="45DAC5C7" w:rsidR="00136D5C" w:rsidRDefault="00136D5C" w:rsidP="00136D5C">
      <w:pPr>
        <w:jc w:val="center"/>
        <w:rPr>
          <w:sz w:val="22"/>
          <w:szCs w:val="22"/>
        </w:rPr>
      </w:pPr>
      <w:r>
        <w:rPr>
          <w:noProof/>
        </w:rPr>
        <w:lastRenderedPageBreak/>
        <w:drawing>
          <wp:inline distT="0" distB="0" distL="0" distR="0" wp14:anchorId="5A28D515" wp14:editId="7C2C0B28">
            <wp:extent cx="3019425" cy="1511935"/>
            <wp:effectExtent l="12700" t="12700" r="15875" b="12065"/>
            <wp:docPr id="601" name="Picture 60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 name="Picture 601"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9425" cy="1511935"/>
                    </a:xfrm>
                    <a:prstGeom prst="rect">
                      <a:avLst/>
                    </a:prstGeom>
                    <a:ln>
                      <a:solidFill>
                        <a:schemeClr val="accent1"/>
                      </a:solidFill>
                    </a:ln>
                  </pic:spPr>
                </pic:pic>
              </a:graphicData>
            </a:graphic>
          </wp:inline>
        </w:drawing>
      </w:r>
      <w:r>
        <w:rPr>
          <w:sz w:val="22"/>
          <w:szCs w:val="22"/>
        </w:rPr>
        <w:tab/>
      </w:r>
      <w:r>
        <w:rPr>
          <w:noProof/>
        </w:rPr>
        <w:drawing>
          <wp:inline distT="0" distB="0" distL="0" distR="0" wp14:anchorId="2974D4A4" wp14:editId="799C70DF">
            <wp:extent cx="2800350" cy="1366520"/>
            <wp:effectExtent l="0" t="0" r="6350" b="5080"/>
            <wp:docPr id="600" name="Picture 60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Picture 600"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00350" cy="1366520"/>
                    </a:xfrm>
                    <a:prstGeom prst="rect">
                      <a:avLst/>
                    </a:prstGeom>
                  </pic:spPr>
                </pic:pic>
              </a:graphicData>
            </a:graphic>
          </wp:inline>
        </w:drawing>
      </w:r>
    </w:p>
    <w:p w14:paraId="6137E499" w14:textId="77777777" w:rsidR="00136D5C" w:rsidRDefault="00136D5C" w:rsidP="00136D5C">
      <w:pPr>
        <w:rPr>
          <w:sz w:val="22"/>
          <w:szCs w:val="22"/>
        </w:rPr>
      </w:pPr>
    </w:p>
    <w:p w14:paraId="3849B0ED" w14:textId="77777777" w:rsidR="00136D5C" w:rsidRPr="00136D5C" w:rsidRDefault="00136D5C" w:rsidP="00136D5C">
      <w:pPr>
        <w:pStyle w:val="Bullets"/>
      </w:pPr>
      <w:r>
        <w:t xml:space="preserve">Click on Next after you have accepted the tools and you will be taken to the Features menu. Do not select any features. You only want the </w:t>
      </w:r>
      <w:r w:rsidRPr="00136D5C">
        <w:t>DHCP role and its associated management tools.</w:t>
      </w:r>
    </w:p>
    <w:p w14:paraId="7E154AC9" w14:textId="77777777" w:rsidR="00136D5C" w:rsidRPr="00136D5C" w:rsidRDefault="00136D5C" w:rsidP="00136D5C">
      <w:pPr>
        <w:pStyle w:val="Bullets"/>
      </w:pPr>
      <w:r w:rsidRPr="00136D5C">
        <w:t>You can click next to finish the wizard and at the last screen you click on Install to complete the wizard.</w:t>
      </w:r>
    </w:p>
    <w:p w14:paraId="11E3074B" w14:textId="6934E0C8" w:rsidR="00136D5C" w:rsidRDefault="00136D5C" w:rsidP="00136D5C">
      <w:pPr>
        <w:pStyle w:val="Bullets"/>
      </w:pPr>
      <w:r w:rsidRPr="00136D5C">
        <w:t>You will get a progress bar after clicking install showing</w:t>
      </w:r>
      <w:r>
        <w:t xml:space="preserve"> the status of the installation. The installation should only take a couple minutes. Note on completion that you are given a link to complete the DHCP configuration. Click on this link.</w:t>
      </w:r>
    </w:p>
    <w:p w14:paraId="2CA042E8" w14:textId="77777777" w:rsidR="00136D5C" w:rsidRDefault="00136D5C" w:rsidP="00136D5C">
      <w:pPr>
        <w:pStyle w:val="Bullets"/>
        <w:numPr>
          <w:ilvl w:val="0"/>
          <w:numId w:val="0"/>
        </w:numPr>
        <w:ind w:left="1080"/>
      </w:pPr>
    </w:p>
    <w:p w14:paraId="239A3150" w14:textId="22E18BA5" w:rsidR="00136D5C" w:rsidRDefault="00136D5C" w:rsidP="00136D5C">
      <w:pPr>
        <w:jc w:val="center"/>
        <w:rPr>
          <w:sz w:val="22"/>
          <w:szCs w:val="22"/>
        </w:rPr>
      </w:pPr>
      <w:r>
        <w:rPr>
          <w:noProof/>
        </w:rPr>
        <w:drawing>
          <wp:inline distT="0" distB="0" distL="0" distR="0" wp14:anchorId="7A08E241" wp14:editId="24DA63D6">
            <wp:extent cx="3890645" cy="1962150"/>
            <wp:effectExtent l="12700" t="12700" r="8255" b="19050"/>
            <wp:docPr id="602" name="Picture 60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Picture 60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0645" cy="1962150"/>
                    </a:xfrm>
                    <a:prstGeom prst="rect">
                      <a:avLst/>
                    </a:prstGeom>
                    <a:ln>
                      <a:solidFill>
                        <a:schemeClr val="accent1"/>
                      </a:solidFill>
                    </a:ln>
                  </pic:spPr>
                </pic:pic>
              </a:graphicData>
            </a:graphic>
          </wp:inline>
        </w:drawing>
      </w:r>
    </w:p>
    <w:p w14:paraId="780956B2" w14:textId="77777777" w:rsidR="00136D5C" w:rsidRPr="00D23FB5" w:rsidRDefault="00136D5C" w:rsidP="00136D5C">
      <w:pPr>
        <w:rPr>
          <w:sz w:val="22"/>
          <w:szCs w:val="22"/>
        </w:rPr>
      </w:pPr>
    </w:p>
    <w:p w14:paraId="194FE912" w14:textId="74F1C1AC" w:rsidR="00136D5C" w:rsidRDefault="00136D5C" w:rsidP="00136D5C">
      <w:pPr>
        <w:pStyle w:val="Bullets"/>
      </w:pPr>
      <w:r>
        <w:t xml:space="preserve">The DHCP Post Install configuration wizard will start. The Description screen tells you about two new security groups that will be created in this process. </w:t>
      </w:r>
      <w:r>
        <w:t>Take note of them,</w:t>
      </w:r>
      <w:r>
        <w:t xml:space="preserve"> then click Next.</w:t>
      </w:r>
    </w:p>
    <w:p w14:paraId="07F11607" w14:textId="546AF0F3" w:rsidR="00136D5C" w:rsidRPr="00136D5C" w:rsidRDefault="00136D5C" w:rsidP="00136D5C">
      <w:pPr>
        <w:pStyle w:val="Bullets"/>
        <w:rPr>
          <w:sz w:val="22"/>
          <w:szCs w:val="22"/>
        </w:rPr>
      </w:pPr>
      <w:r>
        <w:rPr>
          <w:noProof/>
        </w:rPr>
        <w:t>The next screen asks for credentials that will be used to “Authorize” this DHCP server to function in the Active Directory domain.  Authorization is a process to help assure that the only DHCP server that will give out addresses on the network are those set up and controlled by administrators. You can accept the default of your own account as long as that account is member of the domain admins security group. You accept this by clicking on the Commit button.</w:t>
      </w:r>
    </w:p>
    <w:p w14:paraId="2DC9D05F" w14:textId="1996D928" w:rsidR="00136D5C" w:rsidRDefault="00136D5C" w:rsidP="00136D5C">
      <w:pPr>
        <w:jc w:val="center"/>
        <w:rPr>
          <w:rFonts w:cs="Arial"/>
          <w:noProof/>
        </w:rPr>
      </w:pPr>
      <w:r>
        <w:rPr>
          <w:noProof/>
        </w:rPr>
        <w:drawing>
          <wp:inline distT="0" distB="0" distL="0" distR="0" wp14:anchorId="7AD5DDF8" wp14:editId="3B8DF1D7">
            <wp:extent cx="3381375" cy="857250"/>
            <wp:effectExtent l="12700" t="12700" r="9525" b="19050"/>
            <wp:docPr id="604" name="Picture 60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Picture 60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1375" cy="857250"/>
                    </a:xfrm>
                    <a:prstGeom prst="rect">
                      <a:avLst/>
                    </a:prstGeom>
                    <a:ln>
                      <a:solidFill>
                        <a:schemeClr val="accent1"/>
                      </a:solidFill>
                    </a:ln>
                  </pic:spPr>
                </pic:pic>
              </a:graphicData>
            </a:graphic>
          </wp:inline>
        </w:drawing>
      </w:r>
    </w:p>
    <w:p w14:paraId="4B158F40" w14:textId="77777777" w:rsidR="00136D5C" w:rsidRPr="00136D5C" w:rsidRDefault="00136D5C" w:rsidP="00136D5C">
      <w:pPr>
        <w:jc w:val="center"/>
        <w:rPr>
          <w:rFonts w:cs="Arial"/>
          <w:noProof/>
        </w:rPr>
      </w:pPr>
    </w:p>
    <w:p w14:paraId="324B8E60" w14:textId="77777777" w:rsidR="00136D5C" w:rsidRDefault="00136D5C" w:rsidP="00136D5C">
      <w:pPr>
        <w:pStyle w:val="Bullets"/>
      </w:pPr>
      <w:r>
        <w:t>When finished you will be returned to the final page of the Add roles and Features wizard which you can now close.</w:t>
      </w:r>
    </w:p>
    <w:p w14:paraId="17A1C5C1" w14:textId="77777777" w:rsidR="00136D5C" w:rsidRDefault="00136D5C" w:rsidP="00136D5C">
      <w:pPr>
        <w:rPr>
          <w:sz w:val="22"/>
          <w:szCs w:val="22"/>
        </w:rPr>
      </w:pPr>
      <w:r>
        <w:rPr>
          <w:sz w:val="22"/>
          <w:szCs w:val="22"/>
        </w:rPr>
        <w:br w:type="page"/>
      </w:r>
    </w:p>
    <w:p w14:paraId="342C3E87" w14:textId="4122568B" w:rsidR="00136D5C" w:rsidRDefault="00136D5C" w:rsidP="00136D5C">
      <w:pPr>
        <w:pStyle w:val="Bullets"/>
      </w:pPr>
      <w:r>
        <w:lastRenderedPageBreak/>
        <w:t xml:space="preserve">You will now notice a number 2 next to the flag icon on the Server Manager menu bar. When you click on this you should </w:t>
      </w:r>
      <w:r w:rsidRPr="00136D5C">
        <w:t>see</w:t>
      </w:r>
      <w:r>
        <w:t xml:space="preserve"> that it shows that Feature installation was run and that the Post Deployment Configuration was completed.</w:t>
      </w:r>
    </w:p>
    <w:p w14:paraId="5D5EE55E" w14:textId="77777777" w:rsidR="00136D5C" w:rsidRDefault="00136D5C" w:rsidP="00136D5C">
      <w:pPr>
        <w:pStyle w:val="Bullets"/>
        <w:numPr>
          <w:ilvl w:val="0"/>
          <w:numId w:val="0"/>
        </w:numPr>
        <w:ind w:left="1080"/>
      </w:pPr>
    </w:p>
    <w:p w14:paraId="5731359B" w14:textId="1C921CF2" w:rsidR="00136D5C" w:rsidRDefault="00136D5C" w:rsidP="00136D5C">
      <w:pPr>
        <w:jc w:val="center"/>
        <w:rPr>
          <w:sz w:val="22"/>
          <w:szCs w:val="22"/>
        </w:rPr>
      </w:pPr>
      <w:r>
        <w:rPr>
          <w:noProof/>
        </w:rPr>
        <w:drawing>
          <wp:inline distT="0" distB="0" distL="0" distR="0" wp14:anchorId="6401C127" wp14:editId="280ACB34">
            <wp:extent cx="3086100" cy="1891030"/>
            <wp:effectExtent l="0" t="0" r="0" b="1270"/>
            <wp:docPr id="605" name="Picture 60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Picture 605"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100" cy="1891030"/>
                    </a:xfrm>
                    <a:prstGeom prst="rect">
                      <a:avLst/>
                    </a:prstGeom>
                  </pic:spPr>
                </pic:pic>
              </a:graphicData>
            </a:graphic>
          </wp:inline>
        </w:drawing>
      </w:r>
    </w:p>
    <w:p w14:paraId="2E90D596" w14:textId="77777777" w:rsidR="00136D5C" w:rsidRPr="00D23FB5" w:rsidRDefault="00136D5C" w:rsidP="00136D5C">
      <w:pPr>
        <w:rPr>
          <w:sz w:val="22"/>
          <w:szCs w:val="22"/>
        </w:rPr>
      </w:pPr>
    </w:p>
    <w:p w14:paraId="055E9A23" w14:textId="2F199A79" w:rsidR="00136D5C" w:rsidRPr="00136D5C" w:rsidRDefault="00136D5C" w:rsidP="00136D5C">
      <w:pPr>
        <w:pStyle w:val="Heading2"/>
      </w:pPr>
      <w:r w:rsidRPr="00D23FB5">
        <w:t xml:space="preserve">Part </w:t>
      </w:r>
      <w:r>
        <w:t>2</w:t>
      </w:r>
      <w:r w:rsidRPr="00D23FB5">
        <w:t xml:space="preserve">: </w:t>
      </w:r>
      <w:r>
        <w:t>Configur</w:t>
      </w:r>
      <w:r>
        <w:t>ing</w:t>
      </w:r>
      <w:r>
        <w:t xml:space="preserve"> DHCP</w:t>
      </w:r>
    </w:p>
    <w:p w14:paraId="194BDE80" w14:textId="631D0C6D" w:rsidR="00136D5C" w:rsidRDefault="00136D5C" w:rsidP="00136D5C">
      <w:r>
        <w:t xml:space="preserve">In order to give out IP addresses, the DHCP server needs to be given a “scope” which is a range of IP addresses that the server can administer.  In a typical network, some addresses are always assigned statically such as those for the default gateway, domain controllers, DNS servers and DHCP servers. To prevent those numbers from being given to client computers, they will be excluded from the scope by being included in an Exclusion range. An Exclusion range is configured when you want certain addresses withheld by the server.  In this lab you create a scope and then exclude a few </w:t>
      </w:r>
      <w:r>
        <w:t>addresses</w:t>
      </w:r>
      <w:r>
        <w:t xml:space="preserve"> for static assignment.</w:t>
      </w:r>
    </w:p>
    <w:p w14:paraId="0EA3874E" w14:textId="5CB3FA30" w:rsidR="00136D5C" w:rsidRDefault="00136D5C" w:rsidP="00136D5C">
      <w:pPr>
        <w:pStyle w:val="Bullets"/>
      </w:pPr>
      <w:r>
        <w:t>From the Tools menu of Server Manager select the DHCP option. This will open the DHCP module.</w:t>
      </w:r>
    </w:p>
    <w:p w14:paraId="7F91DA5A" w14:textId="77777777" w:rsidR="00136D5C" w:rsidRDefault="00136D5C" w:rsidP="00136D5C">
      <w:pPr>
        <w:pStyle w:val="Bullets"/>
        <w:numPr>
          <w:ilvl w:val="0"/>
          <w:numId w:val="0"/>
        </w:numPr>
        <w:ind w:left="1080"/>
      </w:pPr>
    </w:p>
    <w:p w14:paraId="71DA4BBD" w14:textId="3C418A41" w:rsidR="00136D5C" w:rsidRDefault="00136D5C" w:rsidP="00136D5C">
      <w:pPr>
        <w:jc w:val="center"/>
        <w:rPr>
          <w:sz w:val="22"/>
          <w:szCs w:val="22"/>
        </w:rPr>
      </w:pPr>
      <w:r>
        <w:rPr>
          <w:noProof/>
        </w:rPr>
        <w:drawing>
          <wp:inline distT="0" distB="0" distL="0" distR="0" wp14:anchorId="4648D0A2" wp14:editId="028FAB87">
            <wp:extent cx="2266950" cy="1989455"/>
            <wp:effectExtent l="0" t="0" r="6350" b="4445"/>
            <wp:docPr id="737" name="Picture 7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Picture 73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66950" cy="1989455"/>
                    </a:xfrm>
                    <a:prstGeom prst="rect">
                      <a:avLst/>
                    </a:prstGeom>
                  </pic:spPr>
                </pic:pic>
              </a:graphicData>
            </a:graphic>
          </wp:inline>
        </w:drawing>
      </w:r>
    </w:p>
    <w:p w14:paraId="5E987F6E" w14:textId="77777777" w:rsidR="00136D5C" w:rsidRPr="00C86E0B" w:rsidRDefault="00136D5C" w:rsidP="00136D5C">
      <w:pPr>
        <w:rPr>
          <w:rFonts w:cs="Arial"/>
          <w:sz w:val="22"/>
          <w:szCs w:val="22"/>
        </w:rPr>
      </w:pPr>
    </w:p>
    <w:p w14:paraId="1B5D7CD9" w14:textId="77777777" w:rsidR="00136D5C" w:rsidRPr="00136D5C" w:rsidRDefault="00136D5C" w:rsidP="00136D5C">
      <w:pPr>
        <w:pStyle w:val="Bullets"/>
      </w:pPr>
      <w:r w:rsidRPr="00C86E0B">
        <w:t xml:space="preserve">In the left pane of the DHCP module expand the IPv4 icon. Then right click on the icon and select New Scope. </w:t>
      </w:r>
      <w:r w:rsidRPr="00136D5C">
        <w:t>This will open the New Scope wizard.</w:t>
      </w:r>
    </w:p>
    <w:p w14:paraId="6C8B5B29" w14:textId="77777777" w:rsidR="00136D5C" w:rsidRPr="00136D5C" w:rsidRDefault="00136D5C" w:rsidP="00136D5C">
      <w:pPr>
        <w:pStyle w:val="Bullets"/>
      </w:pPr>
      <w:r w:rsidRPr="00136D5C">
        <w:t>You can give the scope any name and description you want. For lack of anything more original, you can call the scope LabScope and leave the description blank.</w:t>
      </w:r>
    </w:p>
    <w:p w14:paraId="393514ED" w14:textId="4E78F92C" w:rsidR="00136D5C" w:rsidRPr="00136D5C" w:rsidRDefault="00136D5C" w:rsidP="00136D5C">
      <w:pPr>
        <w:pStyle w:val="Bullets"/>
      </w:pPr>
      <w:r w:rsidRPr="00136D5C">
        <w:t xml:space="preserve">The IP Address Range dialog box is very important. This page gives you critical settings that cannot be changed without deleting the scope and starting over, so you want </w:t>
      </w:r>
      <w:r w:rsidRPr="00136D5C">
        <w:t>to be</w:t>
      </w:r>
      <w:r w:rsidRPr="00136D5C">
        <w:t xml:space="preserve"> sure the values are what you want. </w:t>
      </w:r>
    </w:p>
    <w:p w14:paraId="03733479" w14:textId="1945F425" w:rsidR="00136D5C" w:rsidRPr="00C86E0B" w:rsidRDefault="00136D5C" w:rsidP="00136D5C">
      <w:pPr>
        <w:pStyle w:val="Bullets"/>
      </w:pPr>
      <w:r>
        <w:lastRenderedPageBreak/>
        <w:t xml:space="preserve">Use the entire Class C (/24) network for the scope. </w:t>
      </w:r>
      <w:r w:rsidRPr="00136D5C">
        <w:rPr>
          <w:b/>
          <w:bCs/>
        </w:rPr>
        <w:t>The third octet of your network will be different than that shown in the screen shot below.</w:t>
      </w:r>
      <w:r>
        <w:t xml:space="preserve"> Use the </w:t>
      </w:r>
      <w:r w:rsidRPr="00136D5C">
        <w:t>correct</w:t>
      </w:r>
      <w:r>
        <w:t xml:space="preserve"> IP addresses for your network.</w:t>
      </w:r>
    </w:p>
    <w:p w14:paraId="02EDE3D8" w14:textId="302916A1" w:rsidR="00136D5C" w:rsidRPr="00136D5C" w:rsidRDefault="00136D5C" w:rsidP="00136D5C">
      <w:pPr>
        <w:jc w:val="center"/>
        <w:rPr>
          <w:rFonts w:cs="Arial"/>
          <w:sz w:val="22"/>
          <w:szCs w:val="22"/>
        </w:rPr>
      </w:pPr>
      <w:r>
        <w:rPr>
          <w:noProof/>
        </w:rPr>
        <w:drawing>
          <wp:inline distT="0" distB="0" distL="0" distR="0" wp14:anchorId="17225C09" wp14:editId="05FB938A">
            <wp:extent cx="2375392" cy="1876425"/>
            <wp:effectExtent l="12700" t="12700" r="12700" b="15875"/>
            <wp:docPr id="739" name="Picture 7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 name="Picture 739"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77953" cy="1878448"/>
                    </a:xfrm>
                    <a:prstGeom prst="rect">
                      <a:avLst/>
                    </a:prstGeom>
                    <a:ln>
                      <a:solidFill>
                        <a:schemeClr val="accent1"/>
                      </a:solidFill>
                    </a:ln>
                  </pic:spPr>
                </pic:pic>
              </a:graphicData>
            </a:graphic>
          </wp:inline>
        </w:drawing>
      </w:r>
    </w:p>
    <w:p w14:paraId="7B4A9754" w14:textId="77777777" w:rsidR="00136D5C" w:rsidRDefault="00136D5C" w:rsidP="00136D5C">
      <w:pPr>
        <w:rPr>
          <w:sz w:val="22"/>
          <w:szCs w:val="22"/>
        </w:rPr>
      </w:pPr>
    </w:p>
    <w:p w14:paraId="779C64C1" w14:textId="75BF2B65" w:rsidR="00136D5C" w:rsidRDefault="00136D5C" w:rsidP="00136D5C">
      <w:pPr>
        <w:pStyle w:val="Bullets"/>
      </w:pPr>
      <w:r>
        <w:t xml:space="preserve">Set the Exclusion range for the first 20 address in your </w:t>
      </w:r>
      <w:r w:rsidRPr="00136D5C">
        <w:t>scope</w:t>
      </w:r>
      <w:r>
        <w:t xml:space="preserve">. This will prevent the DHCP server from giving </w:t>
      </w:r>
      <w:r>
        <w:t>these addresses</w:t>
      </w:r>
      <w:r>
        <w:t xml:space="preserve"> out </w:t>
      </w:r>
      <w:r>
        <w:t>dynamically</w:t>
      </w:r>
      <w:r>
        <w:t>. They can be used for static IP addresses for servers.</w:t>
      </w:r>
    </w:p>
    <w:p w14:paraId="5DD8C9CB" w14:textId="77777777" w:rsidR="00136D5C" w:rsidRDefault="00136D5C" w:rsidP="00136D5C">
      <w:pPr>
        <w:pStyle w:val="Bullets"/>
        <w:numPr>
          <w:ilvl w:val="0"/>
          <w:numId w:val="0"/>
        </w:numPr>
        <w:ind w:left="1080"/>
      </w:pPr>
    </w:p>
    <w:p w14:paraId="45D23EF8" w14:textId="77777777" w:rsidR="00136D5C" w:rsidRDefault="00136D5C" w:rsidP="00136D5C">
      <w:pPr>
        <w:jc w:val="center"/>
        <w:rPr>
          <w:sz w:val="22"/>
          <w:szCs w:val="22"/>
        </w:rPr>
      </w:pPr>
      <w:r>
        <w:rPr>
          <w:noProof/>
        </w:rPr>
        <w:drawing>
          <wp:inline distT="0" distB="0" distL="0" distR="0" wp14:anchorId="3405A5A0" wp14:editId="1D03FC81">
            <wp:extent cx="2905125" cy="889000"/>
            <wp:effectExtent l="0" t="0" r="3175" b="0"/>
            <wp:docPr id="740" name="Picture 7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Picture 740"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05125" cy="889000"/>
                    </a:xfrm>
                    <a:prstGeom prst="rect">
                      <a:avLst/>
                    </a:prstGeom>
                  </pic:spPr>
                </pic:pic>
              </a:graphicData>
            </a:graphic>
          </wp:inline>
        </w:drawing>
      </w:r>
    </w:p>
    <w:p w14:paraId="1FBB1F33" w14:textId="77777777" w:rsidR="00136D5C" w:rsidRDefault="00136D5C" w:rsidP="00136D5C">
      <w:pPr>
        <w:rPr>
          <w:sz w:val="22"/>
          <w:szCs w:val="22"/>
        </w:rPr>
      </w:pPr>
    </w:p>
    <w:p w14:paraId="68A8A005" w14:textId="5319A88F" w:rsidR="00136D5C" w:rsidRDefault="00136D5C" w:rsidP="00136D5C">
      <w:pPr>
        <w:pStyle w:val="Bullets"/>
      </w:pPr>
      <w:r>
        <w:t>Take note of the default</w:t>
      </w:r>
      <w:r>
        <w:t xml:space="preserve"> Lease duration in the next windows.</w:t>
      </w:r>
    </w:p>
    <w:p w14:paraId="03D2B456" w14:textId="77777777" w:rsidR="00136D5C" w:rsidRDefault="00136D5C" w:rsidP="00136D5C">
      <w:pPr>
        <w:pStyle w:val="Bullets"/>
      </w:pPr>
      <w:r>
        <w:t xml:space="preserve">At the </w:t>
      </w:r>
      <w:r w:rsidRPr="00136D5C">
        <w:rPr>
          <w:b/>
          <w:bCs/>
        </w:rPr>
        <w:t>Configure DHCP options,</w:t>
      </w:r>
      <w:r>
        <w:t xml:space="preserve"> select </w:t>
      </w:r>
      <w:r w:rsidRPr="00136D5C">
        <w:rPr>
          <w:b/>
          <w:bCs/>
        </w:rPr>
        <w:t>No, I will configure these options later</w:t>
      </w:r>
      <w:r>
        <w:t>.  The reason you do this is that the wizard doesn’t offer all the options you may need, and you must learn to add or change options manually.</w:t>
      </w:r>
    </w:p>
    <w:p w14:paraId="2F290589" w14:textId="77777777" w:rsidR="00136D5C" w:rsidRDefault="00136D5C" w:rsidP="00136D5C">
      <w:pPr>
        <w:jc w:val="center"/>
        <w:rPr>
          <w:sz w:val="22"/>
          <w:szCs w:val="22"/>
        </w:rPr>
      </w:pPr>
    </w:p>
    <w:p w14:paraId="46347556" w14:textId="53C612D7" w:rsidR="00136D5C" w:rsidRDefault="00136D5C" w:rsidP="00136D5C">
      <w:pPr>
        <w:jc w:val="center"/>
        <w:rPr>
          <w:sz w:val="22"/>
          <w:szCs w:val="22"/>
        </w:rPr>
      </w:pPr>
      <w:r>
        <w:rPr>
          <w:noProof/>
        </w:rPr>
        <w:drawing>
          <wp:inline distT="0" distB="0" distL="0" distR="0" wp14:anchorId="0A94A6E4" wp14:editId="17B72EA4">
            <wp:extent cx="3019425" cy="666750"/>
            <wp:effectExtent l="0" t="0" r="3175" b="6350"/>
            <wp:docPr id="741" name="Picture 7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 name="Picture 74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19425" cy="666750"/>
                    </a:xfrm>
                    <a:prstGeom prst="rect">
                      <a:avLst/>
                    </a:prstGeom>
                  </pic:spPr>
                </pic:pic>
              </a:graphicData>
            </a:graphic>
          </wp:inline>
        </w:drawing>
      </w:r>
    </w:p>
    <w:p w14:paraId="65863C95" w14:textId="77777777" w:rsidR="00136D5C" w:rsidRDefault="00136D5C" w:rsidP="00136D5C">
      <w:pPr>
        <w:rPr>
          <w:sz w:val="22"/>
          <w:szCs w:val="22"/>
        </w:rPr>
      </w:pPr>
    </w:p>
    <w:p w14:paraId="69CEFFE3" w14:textId="7FBEA788" w:rsidR="00136D5C" w:rsidRPr="00136D5C" w:rsidRDefault="00136D5C" w:rsidP="00136D5C">
      <w:pPr>
        <w:pStyle w:val="Bullets"/>
      </w:pPr>
      <w:r>
        <w:t xml:space="preserve">When </w:t>
      </w:r>
      <w:r w:rsidRPr="00136D5C">
        <w:t xml:space="preserve">you finish the </w:t>
      </w:r>
      <w:r w:rsidRPr="00136D5C">
        <w:t>wizard,</w:t>
      </w:r>
      <w:r w:rsidRPr="00136D5C">
        <w:t xml:space="preserve"> you will be taken back to the DHCP module and will be able to see your scope. Expand the Scope folder. [Note the very small red arrow on the Scope folder icon. This indicates that the scope has not been activated. That means that it will not give out addresses until you activate it.]</w:t>
      </w:r>
    </w:p>
    <w:p w14:paraId="453B868D" w14:textId="77777777" w:rsidR="00136D5C" w:rsidRDefault="00136D5C" w:rsidP="00136D5C">
      <w:pPr>
        <w:pStyle w:val="Bullets"/>
      </w:pPr>
      <w:r w:rsidRPr="00136D5C">
        <w:t xml:space="preserve">Click on the </w:t>
      </w:r>
      <w:r w:rsidRPr="00136D5C">
        <w:rPr>
          <w:b/>
          <w:bCs/>
        </w:rPr>
        <w:t>Address Pool</w:t>
      </w:r>
      <w:r>
        <w:t xml:space="preserve"> folder and you should see your address range and the exclusion range.</w:t>
      </w:r>
    </w:p>
    <w:p w14:paraId="6D4D604E" w14:textId="77777777" w:rsidR="00136D5C" w:rsidRDefault="00136D5C" w:rsidP="00136D5C">
      <w:pPr>
        <w:jc w:val="center"/>
        <w:rPr>
          <w:sz w:val="22"/>
          <w:szCs w:val="22"/>
        </w:rPr>
      </w:pPr>
    </w:p>
    <w:p w14:paraId="1002236D" w14:textId="4C74763D" w:rsidR="00136D5C" w:rsidRDefault="00136D5C" w:rsidP="00136D5C">
      <w:pPr>
        <w:jc w:val="center"/>
        <w:rPr>
          <w:sz w:val="22"/>
          <w:szCs w:val="22"/>
        </w:rPr>
      </w:pPr>
      <w:r>
        <w:rPr>
          <w:noProof/>
        </w:rPr>
        <w:drawing>
          <wp:inline distT="0" distB="0" distL="0" distR="0" wp14:anchorId="5A1A9E31" wp14:editId="1113F4F1">
            <wp:extent cx="4286250" cy="997585"/>
            <wp:effectExtent l="12700" t="12700" r="19050" b="18415"/>
            <wp:docPr id="742" name="Picture 74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Picture 742"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86250" cy="997585"/>
                    </a:xfrm>
                    <a:prstGeom prst="rect">
                      <a:avLst/>
                    </a:prstGeom>
                    <a:ln>
                      <a:solidFill>
                        <a:schemeClr val="accent1"/>
                      </a:solidFill>
                    </a:ln>
                  </pic:spPr>
                </pic:pic>
              </a:graphicData>
            </a:graphic>
          </wp:inline>
        </w:drawing>
      </w:r>
    </w:p>
    <w:p w14:paraId="3D15BC54" w14:textId="797BE71F" w:rsidR="00136D5C" w:rsidRDefault="00136D5C" w:rsidP="00136D5C">
      <w:pPr>
        <w:pStyle w:val="Bullets"/>
      </w:pPr>
      <w:r>
        <w:lastRenderedPageBreak/>
        <w:t xml:space="preserve">Left click on </w:t>
      </w:r>
      <w:r w:rsidRPr="00136D5C">
        <w:rPr>
          <w:b/>
          <w:bCs/>
        </w:rPr>
        <w:t>Scope Options</w:t>
      </w:r>
      <w:r>
        <w:t xml:space="preserve"> and you will get a description of the Scope Options in </w:t>
      </w:r>
      <w:proofErr w:type="spellStart"/>
      <w:r>
        <w:t>the</w:t>
      </w:r>
      <w:r>
        <w:t>right</w:t>
      </w:r>
      <w:proofErr w:type="spellEnd"/>
      <w:r>
        <w:t>-hand</w:t>
      </w:r>
      <w:r>
        <w:t xml:space="preserve"> pane.</w:t>
      </w:r>
    </w:p>
    <w:p w14:paraId="05E6B10B" w14:textId="77777777" w:rsidR="00136D5C" w:rsidRDefault="00136D5C" w:rsidP="00136D5C">
      <w:pPr>
        <w:pStyle w:val="Bullets"/>
      </w:pPr>
      <w:r>
        <w:t xml:space="preserve">Right click on </w:t>
      </w:r>
      <w:r w:rsidRPr="00136D5C">
        <w:rPr>
          <w:b/>
          <w:bCs/>
        </w:rPr>
        <w:t>Scope Options</w:t>
      </w:r>
      <w:r>
        <w:t xml:space="preserve"> and select </w:t>
      </w:r>
      <w:r w:rsidRPr="00136D5C">
        <w:rPr>
          <w:b/>
          <w:bCs/>
        </w:rPr>
        <w:t>Configure Options.</w:t>
      </w:r>
    </w:p>
    <w:p w14:paraId="7E22B441" w14:textId="77777777" w:rsidR="00136D5C" w:rsidRDefault="00136D5C" w:rsidP="00136D5C">
      <w:pPr>
        <w:pStyle w:val="Bullets"/>
      </w:pPr>
      <w:r>
        <w:t>Click on the check box for 003 Router. This is actually the Default Gateway setting that will be sent out to all the clients receive IP addresses from this scope.</w:t>
      </w:r>
    </w:p>
    <w:p w14:paraId="7F340001" w14:textId="77777777" w:rsidR="00136D5C" w:rsidRDefault="00136D5C" w:rsidP="00136D5C">
      <w:pPr>
        <w:pStyle w:val="Bullets"/>
      </w:pPr>
      <w:r>
        <w:t>Enter the Default Gateway address for your network by filling in the IP Address line and clicking Add. Your default gateway address will not be the same as the screen shot.</w:t>
      </w:r>
    </w:p>
    <w:p w14:paraId="24FCEA76" w14:textId="77777777" w:rsidR="00136D5C" w:rsidRDefault="00136D5C" w:rsidP="00136D5C">
      <w:pPr>
        <w:pStyle w:val="Bullets"/>
        <w:numPr>
          <w:ilvl w:val="0"/>
          <w:numId w:val="0"/>
        </w:numPr>
        <w:ind w:left="1080"/>
        <w:jc w:val="center"/>
      </w:pPr>
    </w:p>
    <w:p w14:paraId="0F60862A" w14:textId="08F11D47" w:rsidR="00136D5C" w:rsidRPr="00136D5C" w:rsidRDefault="00136D5C" w:rsidP="00136D5C">
      <w:pPr>
        <w:pStyle w:val="Bullets"/>
        <w:numPr>
          <w:ilvl w:val="0"/>
          <w:numId w:val="0"/>
        </w:numPr>
        <w:ind w:left="1080"/>
        <w:jc w:val="center"/>
      </w:pPr>
      <w:r>
        <w:rPr>
          <w:noProof/>
        </w:rPr>
        <w:drawing>
          <wp:inline distT="0" distB="0" distL="0" distR="0" wp14:anchorId="3B891B01" wp14:editId="21D61E52">
            <wp:extent cx="3276600" cy="2411095"/>
            <wp:effectExtent l="0" t="0" r="0" b="1905"/>
            <wp:docPr id="743" name="Picture 7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 name="Picture 74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76600" cy="2411095"/>
                    </a:xfrm>
                    <a:prstGeom prst="rect">
                      <a:avLst/>
                    </a:prstGeom>
                  </pic:spPr>
                </pic:pic>
              </a:graphicData>
            </a:graphic>
          </wp:inline>
        </w:drawing>
      </w:r>
    </w:p>
    <w:p w14:paraId="156B273D" w14:textId="77777777" w:rsidR="00136D5C" w:rsidRDefault="00136D5C" w:rsidP="00136D5C">
      <w:pPr>
        <w:rPr>
          <w:sz w:val="22"/>
          <w:szCs w:val="22"/>
        </w:rPr>
      </w:pPr>
    </w:p>
    <w:p w14:paraId="4ACD1811" w14:textId="29DD4665" w:rsidR="00136D5C" w:rsidRPr="00136D5C" w:rsidRDefault="00136D5C" w:rsidP="00136D5C">
      <w:pPr>
        <w:pStyle w:val="Bullets"/>
      </w:pPr>
      <w:r>
        <w:t xml:space="preserve">Scroll </w:t>
      </w:r>
      <w:r w:rsidRPr="00136D5C">
        <w:t xml:space="preserve">down through the options to option 006 DNS Servers and add the address of your </w:t>
      </w:r>
      <w:r>
        <w:t>server</w:t>
      </w:r>
      <w:r w:rsidRPr="00136D5C">
        <w:t xml:space="preserve"> computer which is the DNS server for your small network.</w:t>
      </w:r>
    </w:p>
    <w:p w14:paraId="392113E6" w14:textId="033A83A2" w:rsidR="00136D5C" w:rsidRPr="00136D5C" w:rsidRDefault="00136D5C" w:rsidP="00136D5C">
      <w:pPr>
        <w:pStyle w:val="Bullets"/>
      </w:pPr>
      <w:r w:rsidRPr="00136D5C">
        <w:t>For Option 15 add the domain name of your network</w:t>
      </w:r>
      <w:r>
        <w:t>.</w:t>
      </w:r>
    </w:p>
    <w:p w14:paraId="45054295" w14:textId="77777777" w:rsidR="00136D5C" w:rsidRPr="00136D5C" w:rsidRDefault="00136D5C" w:rsidP="00136D5C">
      <w:pPr>
        <w:pStyle w:val="Bullets"/>
      </w:pPr>
      <w:r w:rsidRPr="00136D5C">
        <w:t>Click OK to save your Scope Options.</w:t>
      </w:r>
    </w:p>
    <w:p w14:paraId="3B1FD939" w14:textId="62388FC5" w:rsidR="00136D5C" w:rsidRDefault="00136D5C" w:rsidP="00136D5C">
      <w:pPr>
        <w:pStyle w:val="Bullets"/>
      </w:pPr>
      <w:r>
        <w:t>Now that your scope is ready, you can Activate it. Right click on the Scope folder and select Activate. The small red arrow should disappear after activation. Do not continue if you still see the red arrow</w:t>
      </w:r>
    </w:p>
    <w:p w14:paraId="2EF054E1" w14:textId="77777777" w:rsidR="00136D5C" w:rsidRDefault="00136D5C" w:rsidP="00136D5C">
      <w:pPr>
        <w:pStyle w:val="Bullets"/>
        <w:numPr>
          <w:ilvl w:val="0"/>
          <w:numId w:val="0"/>
        </w:numPr>
        <w:ind w:left="1080"/>
      </w:pPr>
    </w:p>
    <w:p w14:paraId="4FDD4636" w14:textId="77777777" w:rsidR="00136D5C" w:rsidRDefault="00136D5C" w:rsidP="00136D5C">
      <w:pPr>
        <w:jc w:val="center"/>
        <w:rPr>
          <w:sz w:val="22"/>
          <w:szCs w:val="22"/>
        </w:rPr>
      </w:pPr>
      <w:r>
        <w:rPr>
          <w:noProof/>
        </w:rPr>
        <w:drawing>
          <wp:inline distT="0" distB="0" distL="0" distR="0" wp14:anchorId="51E02D9A" wp14:editId="6A553754">
            <wp:extent cx="2143125" cy="1534478"/>
            <wp:effectExtent l="12700" t="12700" r="15875" b="15240"/>
            <wp:docPr id="746" name="Picture 7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ture 746"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143125" cy="1534478"/>
                    </a:xfrm>
                    <a:prstGeom prst="rect">
                      <a:avLst/>
                    </a:prstGeom>
                    <a:ln>
                      <a:solidFill>
                        <a:schemeClr val="accent1"/>
                      </a:solidFill>
                    </a:ln>
                  </pic:spPr>
                </pic:pic>
              </a:graphicData>
            </a:graphic>
          </wp:inline>
        </w:drawing>
      </w:r>
    </w:p>
    <w:p w14:paraId="07AB6E2D" w14:textId="77777777" w:rsidR="00136D5C" w:rsidRDefault="00136D5C" w:rsidP="00136D5C">
      <w:pPr>
        <w:rPr>
          <w:sz w:val="22"/>
          <w:szCs w:val="22"/>
        </w:rPr>
      </w:pPr>
    </w:p>
    <w:p w14:paraId="56AE59E3" w14:textId="5807AEEC" w:rsidR="00136D5C" w:rsidRDefault="00136D5C" w:rsidP="00136D5C">
      <w:r>
        <w:t>You</w:t>
      </w:r>
      <w:r>
        <w:t>r</w:t>
      </w:r>
      <w:r>
        <w:t xml:space="preserve"> scope is now ready to give out IP configuration information to any requesting clients.</w:t>
      </w:r>
    </w:p>
    <w:p w14:paraId="1F015766" w14:textId="77777777" w:rsidR="00B54969" w:rsidRDefault="00B54969" w:rsidP="00B54969">
      <w:pPr>
        <w:rPr>
          <w:sz w:val="32"/>
          <w:szCs w:val="32"/>
        </w:rPr>
      </w:pPr>
    </w:p>
    <w:p w14:paraId="43535888" w14:textId="77777777" w:rsidR="00136D5C" w:rsidRDefault="00136D5C" w:rsidP="00B54969">
      <w:pPr>
        <w:pStyle w:val="Heading2"/>
      </w:pPr>
    </w:p>
    <w:p w14:paraId="1182B7FA" w14:textId="1564490E" w:rsidR="00B54969" w:rsidRDefault="00B54969" w:rsidP="00B54969">
      <w:pPr>
        <w:pStyle w:val="Heading2"/>
      </w:pPr>
      <w:r w:rsidRPr="00B27666">
        <w:t xml:space="preserve">Part </w:t>
      </w:r>
      <w:r w:rsidR="00136D5C">
        <w:t xml:space="preserve">3: Testing DHCP </w:t>
      </w:r>
    </w:p>
    <w:p w14:paraId="5ED8B614" w14:textId="77777777" w:rsidR="00B54969" w:rsidRPr="00B54969" w:rsidRDefault="00B54969" w:rsidP="00B54969"/>
    <w:p w14:paraId="2897F301" w14:textId="0B9DF8C0" w:rsidR="00136D5C" w:rsidRDefault="00136D5C" w:rsidP="00136D5C">
      <w:pPr>
        <w:pStyle w:val="Bullets"/>
      </w:pPr>
      <w:r>
        <w:t xml:space="preserve">Start the </w:t>
      </w:r>
      <w:proofErr w:type="gramStart"/>
      <w:r>
        <w:rPr>
          <w:b/>
        </w:rPr>
        <w:t>client</w:t>
      </w:r>
      <w:r>
        <w:t xml:space="preserve">  and</w:t>
      </w:r>
      <w:proofErr w:type="gramEnd"/>
      <w:r>
        <w:t xml:space="preserve"> log on with your personal domain credentials.</w:t>
      </w:r>
    </w:p>
    <w:p w14:paraId="685243D4" w14:textId="77777777" w:rsidR="00136D5C" w:rsidRDefault="00136D5C" w:rsidP="00136D5C">
      <w:pPr>
        <w:pStyle w:val="Bullets"/>
      </w:pPr>
      <w:r>
        <w:t>Open Network and Sharing center (Hint: icon on the taskbar near the clock) and click on Change adapter settings.</w:t>
      </w:r>
    </w:p>
    <w:p w14:paraId="37010D62" w14:textId="096D9077" w:rsidR="00136D5C" w:rsidRDefault="00136D5C" w:rsidP="00136D5C">
      <w:pPr>
        <w:pStyle w:val="Bullets"/>
      </w:pPr>
      <w:r>
        <w:t>Right click on the Ethernet icon and select Properties.</w:t>
      </w:r>
    </w:p>
    <w:p w14:paraId="4B4BD735" w14:textId="77777777" w:rsidR="00136D5C" w:rsidRDefault="00136D5C" w:rsidP="00136D5C">
      <w:pPr>
        <w:pStyle w:val="Bullets"/>
        <w:numPr>
          <w:ilvl w:val="0"/>
          <w:numId w:val="0"/>
        </w:numPr>
        <w:ind w:left="1080"/>
      </w:pPr>
    </w:p>
    <w:p w14:paraId="352B132D" w14:textId="378BEC03" w:rsidR="00136D5C" w:rsidRDefault="00136D5C" w:rsidP="00136D5C">
      <w:pPr>
        <w:jc w:val="center"/>
        <w:rPr>
          <w:sz w:val="22"/>
          <w:szCs w:val="22"/>
        </w:rPr>
      </w:pPr>
      <w:r>
        <w:rPr>
          <w:noProof/>
        </w:rPr>
        <w:drawing>
          <wp:inline distT="0" distB="0" distL="0" distR="0" wp14:anchorId="579B4457" wp14:editId="6889CC40">
            <wp:extent cx="1771650" cy="1503680"/>
            <wp:effectExtent l="0" t="0" r="6350" b="0"/>
            <wp:docPr id="748" name="Picture 7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ture 748"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771650" cy="1503680"/>
                    </a:xfrm>
                    <a:prstGeom prst="rect">
                      <a:avLst/>
                    </a:prstGeom>
                  </pic:spPr>
                </pic:pic>
              </a:graphicData>
            </a:graphic>
          </wp:inline>
        </w:drawing>
      </w:r>
    </w:p>
    <w:p w14:paraId="10A41CBF" w14:textId="77777777" w:rsidR="00136D5C" w:rsidRPr="00D23FB5" w:rsidRDefault="00136D5C" w:rsidP="00136D5C">
      <w:pPr>
        <w:rPr>
          <w:sz w:val="22"/>
          <w:szCs w:val="22"/>
        </w:rPr>
      </w:pPr>
    </w:p>
    <w:p w14:paraId="02EF76B3" w14:textId="77777777" w:rsidR="00136D5C" w:rsidRPr="00136D5C" w:rsidRDefault="00136D5C" w:rsidP="00136D5C">
      <w:pPr>
        <w:pStyle w:val="Bullets"/>
      </w:pPr>
      <w:r>
        <w:t xml:space="preserve">Select </w:t>
      </w:r>
      <w:r w:rsidRPr="00136D5C">
        <w:t>Internet Protocol Version 4 and click the Properties button.</w:t>
      </w:r>
    </w:p>
    <w:p w14:paraId="37A9640E" w14:textId="35DEC055" w:rsidR="00136D5C" w:rsidRDefault="00136D5C" w:rsidP="00136D5C">
      <w:pPr>
        <w:pStyle w:val="Bullets"/>
      </w:pPr>
      <w:r w:rsidRPr="00136D5C">
        <w:t>Configure your static IP address so the last octet is 15. Your settings will not exactly match the screen shot.</w:t>
      </w:r>
      <w:r>
        <w:t xml:space="preserve"> </w:t>
      </w:r>
      <w:r w:rsidRPr="00136D5C">
        <w:t>Use the correct IP addresses for your network if they are different from those shown in the screen</w:t>
      </w:r>
      <w:r>
        <w:t xml:space="preserve"> shot.</w:t>
      </w:r>
    </w:p>
    <w:p w14:paraId="49627D5C" w14:textId="77777777" w:rsidR="00136D5C" w:rsidRDefault="00136D5C" w:rsidP="00136D5C">
      <w:pPr>
        <w:jc w:val="center"/>
        <w:rPr>
          <w:sz w:val="22"/>
          <w:szCs w:val="22"/>
        </w:rPr>
      </w:pPr>
    </w:p>
    <w:p w14:paraId="78703B4F" w14:textId="62700DFC" w:rsidR="00136D5C" w:rsidRDefault="00136D5C" w:rsidP="00136D5C">
      <w:pPr>
        <w:jc w:val="center"/>
        <w:rPr>
          <w:sz w:val="22"/>
          <w:szCs w:val="22"/>
        </w:rPr>
      </w:pPr>
      <w:r>
        <w:rPr>
          <w:noProof/>
        </w:rPr>
        <w:drawing>
          <wp:inline distT="0" distB="0" distL="0" distR="0" wp14:anchorId="710345B4" wp14:editId="3D9956D2">
            <wp:extent cx="2695575" cy="1113944"/>
            <wp:effectExtent l="12700" t="12700" r="9525" b="16510"/>
            <wp:docPr id="749" name="Picture 7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 name="Picture 749"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95575" cy="1113944"/>
                    </a:xfrm>
                    <a:prstGeom prst="rect">
                      <a:avLst/>
                    </a:prstGeom>
                    <a:ln>
                      <a:solidFill>
                        <a:schemeClr val="accent1"/>
                      </a:solidFill>
                    </a:ln>
                  </pic:spPr>
                </pic:pic>
              </a:graphicData>
            </a:graphic>
          </wp:inline>
        </w:drawing>
      </w:r>
    </w:p>
    <w:p w14:paraId="04BA6400" w14:textId="44E1F99B" w:rsidR="00136D5C" w:rsidRPr="00136D5C" w:rsidRDefault="00136D5C" w:rsidP="00136D5C">
      <w:pPr>
        <w:pStyle w:val="Bullets"/>
      </w:pPr>
      <w:r>
        <w:t>Save these settings.</w:t>
      </w:r>
    </w:p>
    <w:p w14:paraId="4A9DF909" w14:textId="77777777" w:rsidR="00136D5C" w:rsidRDefault="00136D5C" w:rsidP="00136D5C">
      <w:pPr>
        <w:pStyle w:val="Bullets"/>
      </w:pPr>
      <w:r>
        <w:t>Now go back to the IPv4 Properties settings and click both radio buttons to Obtain an IP address automatically. This tells the system to use DHCP.</w:t>
      </w:r>
    </w:p>
    <w:p w14:paraId="67693416" w14:textId="77777777" w:rsidR="00136D5C" w:rsidRDefault="00136D5C" w:rsidP="00136D5C">
      <w:pPr>
        <w:jc w:val="center"/>
        <w:rPr>
          <w:sz w:val="22"/>
          <w:szCs w:val="22"/>
        </w:rPr>
      </w:pPr>
    </w:p>
    <w:p w14:paraId="296798FA" w14:textId="00E835EB" w:rsidR="00136D5C" w:rsidRDefault="00136D5C" w:rsidP="00136D5C">
      <w:pPr>
        <w:jc w:val="center"/>
        <w:rPr>
          <w:sz w:val="22"/>
          <w:szCs w:val="22"/>
        </w:rPr>
      </w:pPr>
      <w:r>
        <w:rPr>
          <w:noProof/>
        </w:rPr>
        <w:drawing>
          <wp:inline distT="0" distB="0" distL="0" distR="0" wp14:anchorId="08213AF8" wp14:editId="03FFA1A0">
            <wp:extent cx="1876425" cy="1025525"/>
            <wp:effectExtent l="12700" t="12700" r="15875" b="15875"/>
            <wp:docPr id="750" name="Picture 75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Picture 750" descr="A picture containing 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76425" cy="1025525"/>
                    </a:xfrm>
                    <a:prstGeom prst="rect">
                      <a:avLst/>
                    </a:prstGeom>
                    <a:ln>
                      <a:solidFill>
                        <a:schemeClr val="accent1"/>
                      </a:solidFill>
                    </a:ln>
                  </pic:spPr>
                </pic:pic>
              </a:graphicData>
            </a:graphic>
          </wp:inline>
        </w:drawing>
      </w:r>
    </w:p>
    <w:p w14:paraId="77B593C7" w14:textId="77777777" w:rsidR="00136D5C" w:rsidRDefault="00136D5C" w:rsidP="00136D5C">
      <w:pPr>
        <w:rPr>
          <w:sz w:val="22"/>
          <w:szCs w:val="22"/>
        </w:rPr>
      </w:pPr>
    </w:p>
    <w:p w14:paraId="0BF3293D" w14:textId="77777777" w:rsidR="00136D5C" w:rsidRPr="00DE6215" w:rsidRDefault="00136D5C" w:rsidP="00136D5C">
      <w:pPr>
        <w:pStyle w:val="Bullets"/>
      </w:pPr>
      <w:r w:rsidRPr="00DE6215">
        <w:t>Click OK and Close to save the settings.</w:t>
      </w:r>
    </w:p>
    <w:p w14:paraId="0A81CB07" w14:textId="77777777" w:rsidR="00136D5C" w:rsidRPr="00DE6215" w:rsidRDefault="00136D5C" w:rsidP="00136D5C">
      <w:pPr>
        <w:pStyle w:val="Bullets"/>
      </w:pPr>
      <w:r w:rsidRPr="00DE6215">
        <w:lastRenderedPageBreak/>
        <w:t>Run ipconfig again and see if the address has come from DHCP.</w:t>
      </w:r>
      <w:r>
        <w:t xml:space="preserve"> The only change should be the last octet in the IPv4 address.</w:t>
      </w:r>
    </w:p>
    <w:p w14:paraId="3056720F" w14:textId="77230787" w:rsidR="00136D5C" w:rsidRPr="00136D5C" w:rsidRDefault="00136D5C" w:rsidP="00136D5C">
      <w:pPr>
        <w:ind w:left="720"/>
        <w:rPr>
          <w:b/>
          <w:bCs/>
        </w:rPr>
      </w:pPr>
      <w:r w:rsidRPr="00136D5C">
        <w:rPr>
          <w:b/>
          <w:bCs/>
        </w:rPr>
        <w:t xml:space="preserve">IPv4 address: </w:t>
      </w:r>
      <w:r w:rsidRPr="00136D5C">
        <w:rPr>
          <w:b/>
          <w:bCs/>
        </w:rPr>
        <w:tab/>
      </w:r>
      <w:r w:rsidRPr="00136D5C">
        <w:rPr>
          <w:b/>
          <w:bCs/>
        </w:rPr>
        <w:tab/>
      </w:r>
    </w:p>
    <w:p w14:paraId="7F626ADC" w14:textId="50F7AEA2" w:rsidR="00136D5C" w:rsidRPr="00136D5C" w:rsidRDefault="00136D5C" w:rsidP="00136D5C">
      <w:pPr>
        <w:ind w:left="720"/>
        <w:rPr>
          <w:b/>
          <w:bCs/>
        </w:rPr>
      </w:pPr>
      <w:r w:rsidRPr="00136D5C">
        <w:rPr>
          <w:b/>
          <w:bCs/>
        </w:rPr>
        <w:t>Subnet Mask:</w:t>
      </w:r>
      <w:r w:rsidRPr="00136D5C">
        <w:rPr>
          <w:b/>
          <w:bCs/>
        </w:rPr>
        <w:tab/>
      </w:r>
      <w:r w:rsidRPr="00136D5C">
        <w:rPr>
          <w:b/>
          <w:bCs/>
        </w:rPr>
        <w:tab/>
      </w:r>
    </w:p>
    <w:p w14:paraId="7DAA69B6" w14:textId="02EFBAB2" w:rsidR="00136D5C" w:rsidRDefault="00136D5C" w:rsidP="00136D5C">
      <w:pPr>
        <w:ind w:left="720"/>
      </w:pPr>
      <w:r w:rsidRPr="00136D5C">
        <w:rPr>
          <w:b/>
          <w:bCs/>
        </w:rPr>
        <w:t>Default Gateway:</w:t>
      </w:r>
      <w:r w:rsidRPr="00136D5C">
        <w:rPr>
          <w:b/>
          <w:bCs/>
        </w:rPr>
        <w:tab/>
      </w:r>
      <w:r>
        <w:tab/>
      </w:r>
    </w:p>
    <w:p w14:paraId="02EFA393" w14:textId="77777777" w:rsidR="00136D5C" w:rsidRDefault="00136D5C" w:rsidP="00136D5C"/>
    <w:p w14:paraId="66530EE7" w14:textId="15E4BB3C" w:rsidR="00136D5C" w:rsidRPr="00D23FB5" w:rsidRDefault="00136D5C" w:rsidP="00136D5C">
      <w:r>
        <w:t>If a DHCP client computer cannot reach a DHCP server it will assign itself and IP address in the Automatic Private Address range (APIPA) in the 169.254.0.0 /16 network. In the next steps you will see this happen.</w:t>
      </w:r>
    </w:p>
    <w:p w14:paraId="2101A81E" w14:textId="77777777" w:rsidR="00136D5C" w:rsidRPr="00956BC7" w:rsidRDefault="00136D5C" w:rsidP="00136D5C">
      <w:pPr>
        <w:rPr>
          <w:rFonts w:cs="Arial"/>
          <w:sz w:val="22"/>
          <w:szCs w:val="22"/>
        </w:rPr>
      </w:pPr>
    </w:p>
    <w:p w14:paraId="1F652411" w14:textId="77777777" w:rsidR="00C076B1" w:rsidRPr="00E96C02" w:rsidRDefault="00C076B1" w:rsidP="00C076B1">
      <w:pPr>
        <w:pStyle w:val="Bullets"/>
        <w:numPr>
          <w:ilvl w:val="0"/>
          <w:numId w:val="0"/>
        </w:numPr>
        <w:ind w:left="1080"/>
      </w:pPr>
    </w:p>
    <w:p w14:paraId="06255501" w14:textId="545D6A5B" w:rsidR="00B96698" w:rsidRPr="00E96C02" w:rsidRDefault="00B96698" w:rsidP="00E96C02">
      <w:pPr>
        <w:pStyle w:val="Heading2"/>
      </w:pPr>
      <w:r w:rsidRPr="00E96C02">
        <w:t xml:space="preserve">Part </w:t>
      </w:r>
      <w:r w:rsidR="009E317F">
        <w:t>5</w:t>
      </w:r>
      <w:r w:rsidRPr="00E96C02">
        <w:t xml:space="preserve">: </w:t>
      </w:r>
      <w:r w:rsidR="00136D5C">
        <w:t>Configuring a server VPN</w:t>
      </w:r>
    </w:p>
    <w:p w14:paraId="74420800" w14:textId="77777777" w:rsidR="00136D5C" w:rsidRPr="00827ECD" w:rsidRDefault="00136D5C" w:rsidP="00136D5C">
      <w:pPr>
        <w:spacing w:before="240"/>
        <w:rPr>
          <w:sz w:val="32"/>
          <w:szCs w:val="32"/>
        </w:rPr>
      </w:pPr>
      <w:r w:rsidRPr="00827ECD">
        <w:rPr>
          <w:sz w:val="32"/>
          <w:szCs w:val="32"/>
        </w:rPr>
        <w:t xml:space="preserve">Part 1: </w:t>
      </w:r>
      <w:r>
        <w:rPr>
          <w:sz w:val="32"/>
          <w:szCs w:val="32"/>
        </w:rPr>
        <w:t>Install the VPN Role to SRV16</w:t>
      </w:r>
    </w:p>
    <w:p w14:paraId="2439D612" w14:textId="31FDAAD4" w:rsidR="00136D5C" w:rsidRPr="008362AA" w:rsidRDefault="00136D5C" w:rsidP="00136D5C">
      <w:pPr>
        <w:rPr>
          <w:i/>
        </w:rPr>
      </w:pPr>
      <w:r>
        <w:t xml:space="preserve">Before you can connect </w:t>
      </w:r>
      <w:r>
        <w:t>your client</w:t>
      </w:r>
      <w:r>
        <w:t xml:space="preserve"> to the </w:t>
      </w:r>
      <w:r>
        <w:t>server</w:t>
      </w:r>
      <w:r>
        <w:t xml:space="preserve"> VPN you must install the VPN role to </w:t>
      </w:r>
      <w:r>
        <w:t>your server</w:t>
      </w:r>
      <w:r>
        <w:t>. This is done through the Server Manager.</w:t>
      </w:r>
    </w:p>
    <w:p w14:paraId="59D643EF" w14:textId="0C79A410" w:rsidR="00136D5C" w:rsidRPr="00136D5C" w:rsidRDefault="00136D5C" w:rsidP="00136D5C">
      <w:pPr>
        <w:pStyle w:val="Bullets"/>
      </w:pPr>
      <w:r>
        <w:t xml:space="preserve">Start your </w:t>
      </w:r>
      <w:r>
        <w:t>server</w:t>
      </w:r>
      <w:r w:rsidRPr="00136D5C">
        <w:t xml:space="preserve"> and log on with your personal administrative credentials.</w:t>
      </w:r>
    </w:p>
    <w:p w14:paraId="7C32B4EB" w14:textId="77777777" w:rsidR="00136D5C" w:rsidRDefault="00136D5C" w:rsidP="00136D5C">
      <w:pPr>
        <w:pStyle w:val="Bullets"/>
      </w:pPr>
      <w:r w:rsidRPr="00136D5C">
        <w:t>Turn off the firewall</w:t>
      </w:r>
    </w:p>
    <w:p w14:paraId="1379B488" w14:textId="77777777" w:rsidR="00136D5C" w:rsidRDefault="00136D5C" w:rsidP="00136D5C">
      <w:pPr>
        <w:pStyle w:val="Bullets"/>
        <w:numPr>
          <w:ilvl w:val="0"/>
          <w:numId w:val="0"/>
        </w:numPr>
        <w:ind w:left="1080"/>
        <w:jc w:val="center"/>
      </w:pPr>
      <w:r>
        <w:br/>
      </w:r>
      <w:r>
        <w:rPr>
          <w:noProof/>
        </w:rPr>
        <w:drawing>
          <wp:inline distT="0" distB="0" distL="0" distR="0" wp14:anchorId="25325994" wp14:editId="17A34262">
            <wp:extent cx="3231961" cy="2912168"/>
            <wp:effectExtent l="25400" t="25400" r="19685" b="2159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4"/>
                    <a:stretch>
                      <a:fillRect/>
                    </a:stretch>
                  </pic:blipFill>
                  <pic:spPr>
                    <a:xfrm>
                      <a:off x="0" y="0"/>
                      <a:ext cx="3247538" cy="2926204"/>
                    </a:xfrm>
                    <a:prstGeom prst="rect">
                      <a:avLst/>
                    </a:prstGeom>
                    <a:ln w="38100" cap="sq">
                      <a:noFill/>
                      <a:prstDash val="solid"/>
                      <a:miter lim="800000"/>
                    </a:ln>
                    <a:effectLst>
                      <a:glow>
                        <a:schemeClr val="accent1"/>
                      </a:glow>
                      <a:outerShdw blurRad="50800" dist="38100" dir="2700000" algn="tl" rotWithShape="0">
                        <a:srgbClr val="000000">
                          <a:alpha val="0"/>
                        </a:srgbClr>
                      </a:outerShdw>
                      <a:reflection stA="0" endPos="65000" dist="50800" dir="5400000" sy="-100000" algn="bl" rotWithShape="0"/>
                    </a:effectLst>
                  </pic:spPr>
                </pic:pic>
              </a:graphicData>
            </a:graphic>
          </wp:inline>
        </w:drawing>
      </w:r>
    </w:p>
    <w:p w14:paraId="0ACBB54F" w14:textId="4CA69283" w:rsidR="00136D5C" w:rsidRPr="00136D5C" w:rsidRDefault="00136D5C" w:rsidP="00136D5C">
      <w:pPr>
        <w:pStyle w:val="Bullets"/>
      </w:pPr>
      <w:r w:rsidRPr="00B6424C">
        <w:t xml:space="preserve">From the Server Manager choose </w:t>
      </w:r>
      <w:r w:rsidRPr="00210652">
        <w:rPr>
          <w:b/>
        </w:rPr>
        <w:t xml:space="preserve">Add roles and </w:t>
      </w:r>
      <w:r w:rsidRPr="00210652">
        <w:rPr>
          <w:b/>
        </w:rPr>
        <w:t>features</w:t>
      </w:r>
      <w:r w:rsidRPr="00B6424C">
        <w:t>.</w:t>
      </w:r>
    </w:p>
    <w:p w14:paraId="2E0A7B45" w14:textId="77777777" w:rsidR="00136D5C" w:rsidRPr="00136D5C" w:rsidRDefault="00136D5C" w:rsidP="00136D5C">
      <w:pPr>
        <w:pStyle w:val="Bullets"/>
      </w:pPr>
      <w:r>
        <w:t xml:space="preserve">Leave the default </w:t>
      </w:r>
      <w:r w:rsidRPr="00136D5C">
        <w:rPr>
          <w:b/>
          <w:bCs/>
        </w:rPr>
        <w:t>Role-based or feature-based installation</w:t>
      </w:r>
      <w:r>
        <w:rPr>
          <w:b/>
          <w:bCs/>
        </w:rPr>
        <w:t>.</w:t>
      </w:r>
    </w:p>
    <w:p w14:paraId="43F75298" w14:textId="59C69855" w:rsidR="00136D5C" w:rsidRDefault="00136D5C" w:rsidP="00136D5C">
      <w:pPr>
        <w:pStyle w:val="Bullets"/>
        <w:numPr>
          <w:ilvl w:val="0"/>
          <w:numId w:val="0"/>
        </w:numPr>
        <w:ind w:left="1080"/>
      </w:pPr>
      <w:r>
        <w:lastRenderedPageBreak/>
        <w:br/>
      </w:r>
      <w:r>
        <w:rPr>
          <w:noProof/>
        </w:rPr>
        <w:drawing>
          <wp:inline distT="0" distB="0" distL="0" distR="0" wp14:anchorId="3636CE7B" wp14:editId="68D07BEE">
            <wp:extent cx="5572125" cy="876300"/>
            <wp:effectExtent l="25400" t="25400" r="92075" b="8890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25"/>
                    <a:stretch>
                      <a:fillRect/>
                    </a:stretch>
                  </pic:blipFill>
                  <pic:spPr>
                    <a:xfrm>
                      <a:off x="0" y="0"/>
                      <a:ext cx="5572125" cy="8763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07956932" w14:textId="77777777" w:rsidR="00136D5C" w:rsidRDefault="00136D5C" w:rsidP="00136D5C">
      <w:pPr>
        <w:pStyle w:val="Bullets"/>
      </w:pPr>
      <w:r>
        <w:t xml:space="preserve">Select the </w:t>
      </w:r>
      <w:r w:rsidRPr="00210652">
        <w:rPr>
          <w:b/>
        </w:rPr>
        <w:t>SRV16</w:t>
      </w:r>
      <w:r>
        <w:t xml:space="preserve"> server and click next</w:t>
      </w:r>
    </w:p>
    <w:p w14:paraId="02286238" w14:textId="10D11CD1" w:rsidR="00136D5C" w:rsidRDefault="00136D5C" w:rsidP="00136D5C">
      <w:pPr>
        <w:pStyle w:val="Bullets"/>
        <w:numPr>
          <w:ilvl w:val="0"/>
          <w:numId w:val="0"/>
        </w:numPr>
        <w:ind w:left="1080"/>
        <w:jc w:val="center"/>
      </w:pPr>
      <w:r>
        <w:br/>
      </w:r>
      <w:r>
        <w:br/>
      </w:r>
      <w:r>
        <w:rPr>
          <w:noProof/>
        </w:rPr>
        <w:drawing>
          <wp:inline distT="0" distB="0" distL="0" distR="0" wp14:anchorId="54657FAD" wp14:editId="0511A41A">
            <wp:extent cx="4612363" cy="1161098"/>
            <wp:effectExtent l="25400" t="25400" r="86995" b="838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6"/>
                    <a:stretch>
                      <a:fillRect/>
                    </a:stretch>
                  </pic:blipFill>
                  <pic:spPr>
                    <a:xfrm>
                      <a:off x="0" y="0"/>
                      <a:ext cx="4625074" cy="116429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414B2736" w14:textId="77777777" w:rsidR="00136D5C" w:rsidRDefault="00136D5C" w:rsidP="00136D5C">
      <w:pPr>
        <w:pStyle w:val="Bullets"/>
        <w:numPr>
          <w:ilvl w:val="0"/>
          <w:numId w:val="0"/>
        </w:numPr>
        <w:ind w:left="1080"/>
        <w:jc w:val="center"/>
      </w:pPr>
    </w:p>
    <w:p w14:paraId="3B28815B" w14:textId="77777777" w:rsidR="00136D5C" w:rsidRPr="00136D5C" w:rsidRDefault="00136D5C" w:rsidP="00136D5C">
      <w:pPr>
        <w:pStyle w:val="Bullets"/>
      </w:pPr>
      <w:r>
        <w:t>From the list of server roles choose ‘</w:t>
      </w:r>
      <w:r w:rsidRPr="00B6424C">
        <w:rPr>
          <w:b/>
        </w:rPr>
        <w:t>Remote Access’</w:t>
      </w:r>
      <w:r>
        <w:br/>
      </w:r>
    </w:p>
    <w:p w14:paraId="624CBF61" w14:textId="3D4C821E" w:rsidR="00136D5C" w:rsidRPr="00B6424C" w:rsidRDefault="00136D5C" w:rsidP="00136D5C">
      <w:pPr>
        <w:pStyle w:val="Bullets"/>
        <w:numPr>
          <w:ilvl w:val="0"/>
          <w:numId w:val="0"/>
        </w:numPr>
        <w:ind w:left="1080"/>
        <w:jc w:val="center"/>
      </w:pPr>
      <w:r>
        <w:rPr>
          <w:noProof/>
        </w:rPr>
        <w:drawing>
          <wp:inline distT="0" distB="0" distL="0" distR="0" wp14:anchorId="2FBB3817" wp14:editId="0F52AF53">
            <wp:extent cx="4838700" cy="2771775"/>
            <wp:effectExtent l="25400" t="25400" r="88900" b="857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7"/>
                    <a:stretch>
                      <a:fillRect/>
                    </a:stretch>
                  </pic:blipFill>
                  <pic:spPr>
                    <a:xfrm>
                      <a:off x="0" y="0"/>
                      <a:ext cx="4838700" cy="277177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3556DF8E" w14:textId="77777777" w:rsidR="00136D5C" w:rsidRDefault="00136D5C" w:rsidP="00136D5C">
      <w:pPr>
        <w:rPr>
          <w:rFonts w:cs="Arial"/>
          <w:sz w:val="22"/>
          <w:szCs w:val="22"/>
        </w:rPr>
      </w:pPr>
    </w:p>
    <w:p w14:paraId="60CB29F8" w14:textId="77777777" w:rsidR="00136D5C" w:rsidRDefault="00136D5C" w:rsidP="00136D5C">
      <w:pPr>
        <w:pStyle w:val="Bullets"/>
      </w:pPr>
      <w:r>
        <w:t>Leave the ‘</w:t>
      </w:r>
      <w:r w:rsidRPr="00136D5C">
        <w:rPr>
          <w:b/>
          <w:bCs/>
        </w:rPr>
        <w:t>features’</w:t>
      </w:r>
      <w:r>
        <w:t xml:space="preserve"> list as default and click ‘</w:t>
      </w:r>
      <w:r w:rsidRPr="00136D5C">
        <w:rPr>
          <w:b/>
          <w:bCs/>
        </w:rPr>
        <w:t>Next’</w:t>
      </w:r>
    </w:p>
    <w:p w14:paraId="43346869" w14:textId="5EA6B999" w:rsidR="00136D5C" w:rsidRPr="00136D5C" w:rsidRDefault="00136D5C" w:rsidP="00136D5C">
      <w:pPr>
        <w:pStyle w:val="Bullets"/>
      </w:pPr>
      <w:r>
        <w:t>Click ‘</w:t>
      </w:r>
      <w:r w:rsidRPr="00B6424C">
        <w:rPr>
          <w:b/>
        </w:rPr>
        <w:t>Next’</w:t>
      </w:r>
      <w:r>
        <w:t xml:space="preserve"> to begin installing the </w:t>
      </w:r>
      <w:r w:rsidRPr="00136D5C">
        <w:rPr>
          <w:b/>
          <w:bCs/>
        </w:rPr>
        <w:t>‘Remote Access’</w:t>
      </w:r>
      <w:r>
        <w:t xml:space="preserve"> services</w:t>
      </w:r>
      <w:r>
        <w:t>.</w:t>
      </w:r>
    </w:p>
    <w:p w14:paraId="4C964D6D" w14:textId="22DDC484" w:rsidR="00136D5C" w:rsidRDefault="00136D5C" w:rsidP="00136D5C">
      <w:pPr>
        <w:pStyle w:val="Bullets"/>
      </w:pPr>
      <w:r>
        <w:t xml:space="preserve">Select the </w:t>
      </w:r>
      <w:r w:rsidRPr="00B6424C">
        <w:rPr>
          <w:b/>
        </w:rPr>
        <w:t>‘DirectAccess and VPN (RAS)</w:t>
      </w:r>
      <w:r>
        <w:t>’ role service and then click ‘Add Features’ on the next dialog box. Click ‘Next’ when finished.</w:t>
      </w:r>
    </w:p>
    <w:p w14:paraId="30C8C59C" w14:textId="2151BA5B" w:rsidR="00136D5C" w:rsidRDefault="00136D5C" w:rsidP="00136D5C">
      <w:pPr>
        <w:ind w:left="720"/>
        <w:jc w:val="center"/>
        <w:rPr>
          <w:rFonts w:cs="Arial"/>
          <w:sz w:val="22"/>
          <w:szCs w:val="22"/>
        </w:rPr>
      </w:pPr>
      <w:r>
        <w:rPr>
          <w:rFonts w:cs="Arial"/>
          <w:noProof/>
          <w:sz w:val="22"/>
          <w:szCs w:val="22"/>
        </w:rPr>
        <w:lastRenderedPageBreak/>
        <mc:AlternateContent>
          <mc:Choice Requires="wpg">
            <w:drawing>
              <wp:inline distT="0" distB="0" distL="0" distR="0" wp14:anchorId="5766EFE0" wp14:editId="6F49B2C2">
                <wp:extent cx="4870639" cy="2562005"/>
                <wp:effectExtent l="63500" t="63500" r="133350" b="130810"/>
                <wp:docPr id="8" name="Group 8"/>
                <wp:cNvGraphicFramePr/>
                <a:graphic xmlns:a="http://schemas.openxmlformats.org/drawingml/2006/main">
                  <a:graphicData uri="http://schemas.microsoft.com/office/word/2010/wordprocessingGroup">
                    <wpg:wgp>
                      <wpg:cNvGrpSpPr/>
                      <wpg:grpSpPr>
                        <a:xfrm>
                          <a:off x="0" y="0"/>
                          <a:ext cx="4870639" cy="2562005"/>
                          <a:chOff x="0" y="0"/>
                          <a:chExt cx="6429375" cy="3252470"/>
                        </a:xfrm>
                      </wpg:grpSpPr>
                      <pic:pic xmlns:pic="http://schemas.openxmlformats.org/drawingml/2006/picture">
                        <pic:nvPicPr>
                          <pic:cNvPr id="7" name="Picture 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486275"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6" name="Picture 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3590925" y="285750"/>
                            <a:ext cx="2838450" cy="2966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g:wgp>
                  </a:graphicData>
                </a:graphic>
              </wp:inline>
            </w:drawing>
          </mc:Choice>
          <mc:Fallback>
            <w:pict>
              <v:group w14:anchorId="0CA5DA9F" id="Group 8" o:spid="_x0000_s1026" style="width:383.5pt;height:201.75pt;mso-position-horizontal-relative:char;mso-position-vertical-relative:line" coordsize="64293,325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44862;height:1743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" stroked="t" strokeweight="3pt">
                  <v:stroke endcap="square"/>
                  <v:imagedata r:id="rId30" o:title=""/>
                  <v:shadow on="t" color="black" opacity="28180f" origin="-.5,-.5" offset=".74836mm,.74836mm"/>
                  <v:path arrowok="t"/>
                </v:shape>
                <v:shape id="Picture 6" o:spid="_x0000_s1028" type="#_x0000_t75" style="position:absolute;left:35909;top:2857;width:28384;height:296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" stroked="t" strokeweight="3pt">
                  <v:stroke endcap="square"/>
                  <v:imagedata r:id="rId31" o:title=""/>
                  <v:shadow on="t" color="black" opacity="28180f" origin="-.5,-.5" offset=".74836mm,.74836mm"/>
                  <v:path arrowok="t"/>
                </v:shape>
                <w10:anchorlock/>
              </v:group>
            </w:pict>
          </mc:Fallback>
        </mc:AlternateContent>
      </w:r>
    </w:p>
    <w:p w14:paraId="3D251ACD" w14:textId="3D2B081C" w:rsidR="00136D5C" w:rsidRDefault="00136D5C" w:rsidP="00136D5C">
      <w:pPr>
        <w:pStyle w:val="Bullets"/>
      </w:pPr>
      <w:r>
        <w:t>Leave the Web Server (IIS) role services as default and click ‘Next’.</w:t>
      </w:r>
      <w:r w:rsidRPr="00210652">
        <w:rPr>
          <w:noProof/>
        </w:rPr>
        <w:t xml:space="preserve"> </w:t>
      </w:r>
    </w:p>
    <w:p w14:paraId="5381F9E5" w14:textId="3CBD6957" w:rsidR="00136D5C" w:rsidRDefault="00136D5C" w:rsidP="00136D5C">
      <w:pPr>
        <w:pStyle w:val="Bullets"/>
      </w:pPr>
      <w:r>
        <w:t>Leave the ‘Confirmation’ dialog as default and click ‘Install’</w:t>
      </w:r>
    </w:p>
    <w:p w14:paraId="46DE86E3" w14:textId="21904F94" w:rsidR="00136D5C" w:rsidRDefault="00136D5C" w:rsidP="00136D5C">
      <w:pPr>
        <w:pStyle w:val="Bullets"/>
      </w:pPr>
      <w:r>
        <w:t>When the installation is finished click ‘Open the Getting Started Wizard’.</w:t>
      </w:r>
    </w:p>
    <w:p w14:paraId="4DC0E3C6" w14:textId="6CD371EF" w:rsidR="00136D5C" w:rsidRDefault="00136D5C" w:rsidP="00136D5C">
      <w:pPr>
        <w:pStyle w:val="Bullets"/>
        <w:numPr>
          <w:ilvl w:val="0"/>
          <w:numId w:val="0"/>
        </w:numPr>
        <w:ind w:left="1080"/>
        <w:jc w:val="center"/>
        <w:rPr>
          <w:rFonts w:cs="Arial"/>
          <w:sz w:val="22"/>
          <w:szCs w:val="22"/>
        </w:rPr>
      </w:pPr>
      <w:r>
        <w:br/>
      </w:r>
      <w:r>
        <w:rPr>
          <w:noProof/>
        </w:rPr>
        <w:drawing>
          <wp:inline distT="0" distB="0" distL="0" distR="0" wp14:anchorId="757BB5B7" wp14:editId="5936ACCE">
            <wp:extent cx="5581650" cy="1952625"/>
            <wp:effectExtent l="25400" t="25400" r="95250" b="9207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2"/>
                    <a:stretch>
                      <a:fillRect/>
                    </a:stretch>
                  </pic:blipFill>
                  <pic:spPr>
                    <a:xfrm>
                      <a:off x="0" y="0"/>
                      <a:ext cx="5581650" cy="195262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0E3C888A" w14:textId="77777777" w:rsidR="00136D5C" w:rsidRDefault="00136D5C" w:rsidP="00136D5C">
      <w:pPr>
        <w:pStyle w:val="Bullets"/>
      </w:pPr>
      <w:r>
        <w:t>Select ‘Deploy VPN only’</w:t>
      </w:r>
    </w:p>
    <w:p w14:paraId="4B8D80E2" w14:textId="1FD6CB28" w:rsidR="00136D5C" w:rsidRPr="00136D5C" w:rsidRDefault="00136D5C" w:rsidP="00136D5C">
      <w:pPr>
        <w:pStyle w:val="Bullets"/>
        <w:numPr>
          <w:ilvl w:val="0"/>
          <w:numId w:val="0"/>
        </w:numPr>
        <w:ind w:left="1080"/>
        <w:jc w:val="center"/>
      </w:pPr>
      <w:r>
        <w:rPr>
          <w:noProof/>
        </w:rPr>
        <w:drawing>
          <wp:inline distT="0" distB="0" distL="0" distR="0" wp14:anchorId="150DF66E" wp14:editId="5896123F">
            <wp:extent cx="2504530" cy="2065951"/>
            <wp:effectExtent l="25400" t="25400" r="86360" b="9334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33"/>
                    <a:stretch>
                      <a:fillRect/>
                    </a:stretch>
                  </pic:blipFill>
                  <pic:spPr>
                    <a:xfrm>
                      <a:off x="0" y="0"/>
                      <a:ext cx="2550123" cy="210356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0E9644FB" w14:textId="0FFF2A6D" w:rsidR="00136D5C" w:rsidRPr="00136D5C" w:rsidRDefault="00136D5C" w:rsidP="00136D5C">
      <w:pPr>
        <w:pStyle w:val="Bullets"/>
      </w:pPr>
      <w:r>
        <w:lastRenderedPageBreak/>
        <w:t>On the ‘</w:t>
      </w:r>
      <w:r w:rsidRPr="00136D5C">
        <w:rPr>
          <w:b/>
          <w:bCs/>
        </w:rPr>
        <w:t>Routing and Remote Access’</w:t>
      </w:r>
      <w:r>
        <w:t xml:space="preserve"> snap-in right-click on the ‘SRV16 (local) server and select ‘</w:t>
      </w:r>
      <w:r w:rsidRPr="00136D5C">
        <w:rPr>
          <w:b/>
          <w:bCs/>
        </w:rPr>
        <w:t>Configure and Enable Routing and Remote Access’</w:t>
      </w:r>
    </w:p>
    <w:p w14:paraId="4B0B635A" w14:textId="0EEF3FAD" w:rsidR="00136D5C" w:rsidRDefault="00136D5C" w:rsidP="00136D5C">
      <w:pPr>
        <w:pStyle w:val="Bullets"/>
        <w:numPr>
          <w:ilvl w:val="0"/>
          <w:numId w:val="0"/>
        </w:numPr>
        <w:ind w:left="1080"/>
        <w:jc w:val="center"/>
      </w:pPr>
      <w:r>
        <w:rPr>
          <w:noProof/>
        </w:rPr>
        <w:drawing>
          <wp:inline distT="0" distB="0" distL="0" distR="0" wp14:anchorId="0B6A8A5F" wp14:editId="33EB8054">
            <wp:extent cx="3961645" cy="2183984"/>
            <wp:effectExtent l="25400" t="25400" r="90170" b="895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34"/>
                    <a:stretch>
                      <a:fillRect/>
                    </a:stretch>
                  </pic:blipFill>
                  <pic:spPr>
                    <a:xfrm>
                      <a:off x="0" y="0"/>
                      <a:ext cx="3983951" cy="2196281"/>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70DAE594" w14:textId="77777777" w:rsidR="00136D5C" w:rsidRDefault="00136D5C" w:rsidP="00136D5C">
      <w:pPr>
        <w:pStyle w:val="Bullets"/>
      </w:pPr>
      <w:r>
        <w:t>Click ‘Next’ on the initial screen dialog box then select ‘Custom configuration’ on the Configuration dialog box.</w:t>
      </w:r>
    </w:p>
    <w:p w14:paraId="35E113B9" w14:textId="5A5DBA9A" w:rsidR="00136D5C" w:rsidRDefault="00136D5C" w:rsidP="00136D5C">
      <w:pPr>
        <w:pStyle w:val="Bullets"/>
        <w:numPr>
          <w:ilvl w:val="0"/>
          <w:numId w:val="0"/>
        </w:numPr>
        <w:ind w:left="1080"/>
        <w:jc w:val="center"/>
      </w:pPr>
      <w:r>
        <w:br/>
      </w:r>
      <w:r>
        <w:rPr>
          <w:noProof/>
        </w:rPr>
        <w:drawing>
          <wp:inline distT="0" distB="0" distL="0" distR="0" wp14:anchorId="7364047B" wp14:editId="39BD6777">
            <wp:extent cx="3505451" cy="2973686"/>
            <wp:effectExtent l="25400" t="25400" r="88900" b="8763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35"/>
                    <a:stretch>
                      <a:fillRect/>
                    </a:stretch>
                  </pic:blipFill>
                  <pic:spPr>
                    <a:xfrm>
                      <a:off x="0" y="0"/>
                      <a:ext cx="3508917" cy="2976627"/>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8CC80AF" w14:textId="6BDC9939" w:rsidR="00136D5C" w:rsidRDefault="00136D5C" w:rsidP="00136D5C">
      <w:pPr>
        <w:pStyle w:val="Bullets"/>
        <w:numPr>
          <w:ilvl w:val="0"/>
          <w:numId w:val="0"/>
        </w:numPr>
        <w:ind w:left="1080"/>
        <w:jc w:val="center"/>
      </w:pPr>
    </w:p>
    <w:p w14:paraId="08EF00F8" w14:textId="5404D4E0" w:rsidR="00136D5C" w:rsidRDefault="00136D5C" w:rsidP="00136D5C">
      <w:pPr>
        <w:pStyle w:val="Bullets"/>
        <w:numPr>
          <w:ilvl w:val="0"/>
          <w:numId w:val="0"/>
        </w:numPr>
        <w:ind w:left="1080"/>
        <w:jc w:val="center"/>
      </w:pPr>
    </w:p>
    <w:p w14:paraId="58678AB6" w14:textId="17415331" w:rsidR="00136D5C" w:rsidRDefault="00136D5C" w:rsidP="00136D5C">
      <w:pPr>
        <w:pStyle w:val="Bullets"/>
        <w:numPr>
          <w:ilvl w:val="0"/>
          <w:numId w:val="0"/>
        </w:numPr>
        <w:ind w:left="1080"/>
        <w:jc w:val="center"/>
      </w:pPr>
    </w:p>
    <w:p w14:paraId="402147EE" w14:textId="57D15A17" w:rsidR="00136D5C" w:rsidRDefault="00136D5C" w:rsidP="00136D5C">
      <w:pPr>
        <w:pStyle w:val="Bullets"/>
        <w:numPr>
          <w:ilvl w:val="0"/>
          <w:numId w:val="0"/>
        </w:numPr>
        <w:ind w:left="1080"/>
        <w:jc w:val="center"/>
      </w:pPr>
    </w:p>
    <w:p w14:paraId="1579FC06" w14:textId="03C63997" w:rsidR="00136D5C" w:rsidRDefault="00136D5C" w:rsidP="00136D5C">
      <w:pPr>
        <w:pStyle w:val="Bullets"/>
        <w:numPr>
          <w:ilvl w:val="0"/>
          <w:numId w:val="0"/>
        </w:numPr>
        <w:ind w:left="1080"/>
        <w:jc w:val="center"/>
      </w:pPr>
    </w:p>
    <w:p w14:paraId="669C0D4D" w14:textId="0BB72CB3" w:rsidR="00136D5C" w:rsidRDefault="00136D5C" w:rsidP="00136D5C">
      <w:pPr>
        <w:pStyle w:val="Bullets"/>
        <w:numPr>
          <w:ilvl w:val="0"/>
          <w:numId w:val="0"/>
        </w:numPr>
        <w:ind w:left="1080"/>
        <w:jc w:val="center"/>
      </w:pPr>
    </w:p>
    <w:p w14:paraId="0D3A8DD2" w14:textId="1A5F6D02" w:rsidR="00136D5C" w:rsidRDefault="00136D5C" w:rsidP="00136D5C">
      <w:pPr>
        <w:pStyle w:val="Bullets"/>
        <w:numPr>
          <w:ilvl w:val="0"/>
          <w:numId w:val="0"/>
        </w:numPr>
        <w:ind w:left="1080"/>
        <w:jc w:val="center"/>
      </w:pPr>
    </w:p>
    <w:p w14:paraId="59E5B6A6" w14:textId="5C9CDEBC" w:rsidR="00136D5C" w:rsidRDefault="00136D5C" w:rsidP="00136D5C">
      <w:pPr>
        <w:pStyle w:val="Bullets"/>
        <w:numPr>
          <w:ilvl w:val="0"/>
          <w:numId w:val="0"/>
        </w:numPr>
        <w:ind w:left="1080"/>
        <w:jc w:val="center"/>
      </w:pPr>
    </w:p>
    <w:p w14:paraId="0919C9BC" w14:textId="3D5CF94E" w:rsidR="00136D5C" w:rsidRDefault="00136D5C" w:rsidP="00136D5C">
      <w:pPr>
        <w:pStyle w:val="Bullets"/>
        <w:numPr>
          <w:ilvl w:val="0"/>
          <w:numId w:val="0"/>
        </w:numPr>
        <w:ind w:left="1080"/>
        <w:jc w:val="center"/>
      </w:pPr>
    </w:p>
    <w:p w14:paraId="32D4EE2B" w14:textId="77777777" w:rsidR="00136D5C" w:rsidRDefault="00136D5C" w:rsidP="00136D5C">
      <w:pPr>
        <w:pStyle w:val="Bullets"/>
        <w:numPr>
          <w:ilvl w:val="0"/>
          <w:numId w:val="0"/>
        </w:numPr>
        <w:ind w:left="1080"/>
        <w:jc w:val="center"/>
      </w:pPr>
    </w:p>
    <w:p w14:paraId="16BE5F13" w14:textId="083303D7" w:rsidR="00136D5C" w:rsidRDefault="00136D5C" w:rsidP="00136D5C">
      <w:pPr>
        <w:pStyle w:val="Bullets"/>
      </w:pPr>
      <w:r>
        <w:lastRenderedPageBreak/>
        <w:t>Choose ‘VPN access’ then click ‘</w:t>
      </w:r>
      <w:r w:rsidRPr="00136D5C">
        <w:t>Next’</w:t>
      </w:r>
    </w:p>
    <w:p w14:paraId="2826F77E" w14:textId="79F172F0" w:rsidR="00136D5C" w:rsidRDefault="00136D5C" w:rsidP="00136D5C">
      <w:pPr>
        <w:ind w:left="720"/>
        <w:jc w:val="center"/>
        <w:rPr>
          <w:rFonts w:cs="Arial"/>
          <w:sz w:val="22"/>
          <w:szCs w:val="22"/>
        </w:rPr>
      </w:pPr>
      <w:r>
        <w:rPr>
          <w:noProof/>
        </w:rPr>
        <w:drawing>
          <wp:inline distT="0" distB="0" distL="0" distR="0" wp14:anchorId="3ED35D0B" wp14:editId="7A983B06">
            <wp:extent cx="4791075" cy="4038600"/>
            <wp:effectExtent l="25400" t="25400" r="85725" b="8890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36"/>
                    <a:stretch>
                      <a:fillRect/>
                    </a:stretch>
                  </pic:blipFill>
                  <pic:spPr>
                    <a:xfrm>
                      <a:off x="0" y="0"/>
                      <a:ext cx="4791075" cy="403860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20521E97" w14:textId="3D1D4174" w:rsidR="00136D5C" w:rsidRDefault="00136D5C" w:rsidP="00136D5C">
      <w:pPr>
        <w:pStyle w:val="Bullets"/>
      </w:pPr>
      <w:r>
        <w:t>Click ‘Finish’</w:t>
      </w:r>
      <w:r>
        <w:br/>
      </w:r>
      <w:r>
        <w:br/>
      </w:r>
    </w:p>
    <w:p w14:paraId="02DCC9C7" w14:textId="77777777" w:rsidR="00136D5C" w:rsidRDefault="00136D5C" w:rsidP="00136D5C">
      <w:pPr>
        <w:pStyle w:val="Bullets"/>
      </w:pPr>
      <w:r w:rsidRPr="00136D5C">
        <w:t>Click [Start service]</w:t>
      </w:r>
    </w:p>
    <w:p w14:paraId="1F26F3B3" w14:textId="345FCB68" w:rsidR="00136D5C" w:rsidRDefault="00136D5C" w:rsidP="00136D5C">
      <w:pPr>
        <w:pStyle w:val="Bullets"/>
        <w:numPr>
          <w:ilvl w:val="0"/>
          <w:numId w:val="0"/>
        </w:numPr>
        <w:ind w:left="1080"/>
        <w:jc w:val="center"/>
      </w:pPr>
      <w:r>
        <w:br/>
      </w:r>
      <w:r>
        <w:rPr>
          <w:noProof/>
        </w:rPr>
        <w:drawing>
          <wp:inline distT="0" distB="0" distL="0" distR="0" wp14:anchorId="0C7A7583" wp14:editId="7B50E56B">
            <wp:extent cx="3091108" cy="1531796"/>
            <wp:effectExtent l="25400" t="25400" r="84455" b="9398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7"/>
                    <a:stretch>
                      <a:fillRect/>
                    </a:stretch>
                  </pic:blipFill>
                  <pic:spPr>
                    <a:xfrm>
                      <a:off x="0" y="0"/>
                      <a:ext cx="3137411" cy="1554742"/>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A0B2328" w14:textId="2F8309FC" w:rsidR="00136D5C" w:rsidRDefault="00136D5C" w:rsidP="00136D5C">
      <w:pPr>
        <w:pStyle w:val="Bullets"/>
      </w:pPr>
      <w:r w:rsidRPr="00136D5C">
        <w:t>I</w:t>
      </w:r>
      <w:r w:rsidRPr="00136D5C">
        <w:t>n</w:t>
      </w:r>
      <w:r>
        <w:t xml:space="preserve"> the ‘Routing and Remote Access’ snap-in right-click the </w:t>
      </w:r>
      <w:r>
        <w:t>server</w:t>
      </w:r>
      <w:r>
        <w:t xml:space="preserve"> (l</w:t>
      </w:r>
      <w:r>
        <w:t>o</w:t>
      </w:r>
      <w:r>
        <w:t>cal) system and select ‘Properties’.</w:t>
      </w:r>
      <w:r>
        <w:br/>
      </w:r>
    </w:p>
    <w:p w14:paraId="1BD234D7" w14:textId="25208673" w:rsidR="00136D5C" w:rsidRDefault="00136D5C" w:rsidP="00136D5C">
      <w:pPr>
        <w:pStyle w:val="Bullets"/>
        <w:numPr>
          <w:ilvl w:val="0"/>
          <w:numId w:val="0"/>
        </w:numPr>
        <w:ind w:left="1080"/>
        <w:jc w:val="center"/>
      </w:pPr>
      <w:r>
        <w:lastRenderedPageBreak/>
        <w:br/>
      </w:r>
      <w:r>
        <w:rPr>
          <w:noProof/>
        </w:rPr>
        <w:drawing>
          <wp:inline distT="0" distB="0" distL="0" distR="0" wp14:anchorId="41B6BE90" wp14:editId="0246AFBC">
            <wp:extent cx="4432426" cy="2309452"/>
            <wp:effectExtent l="63500" t="63500" r="127000" b="12954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38"/>
                    <a:stretch>
                      <a:fillRect/>
                    </a:stretch>
                  </pic:blipFill>
                  <pic:spPr>
                    <a:xfrm>
                      <a:off x="0" y="0"/>
                      <a:ext cx="4438139" cy="2312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8D3383" w14:textId="77777777" w:rsidR="00136D5C" w:rsidRDefault="00136D5C" w:rsidP="00136D5C">
      <w:pPr>
        <w:pStyle w:val="Bullets"/>
      </w:pPr>
      <w:r>
        <w:t>From the ‘IPv4’ tab, select ‘Static address pool’ and [</w:t>
      </w:r>
      <w:r w:rsidRPr="00704B10">
        <w:rPr>
          <w:b/>
        </w:rPr>
        <w:t>Add</w:t>
      </w:r>
      <w:r>
        <w:t xml:space="preserve">] the range of </w:t>
      </w:r>
      <w:r>
        <w:t xml:space="preserve">5 addresses in your network. Example for a 192.168.1.0 network: </w:t>
      </w:r>
    </w:p>
    <w:p w14:paraId="5649EB47" w14:textId="336FFEC2" w:rsidR="00136D5C" w:rsidRPr="00136D5C" w:rsidRDefault="00136D5C" w:rsidP="00136D5C">
      <w:pPr>
        <w:jc w:val="center"/>
      </w:pPr>
      <w:r>
        <w:br/>
      </w:r>
      <w:r>
        <w:rPr>
          <w:noProof/>
        </w:rPr>
        <w:drawing>
          <wp:inline distT="0" distB="0" distL="0" distR="0" wp14:anchorId="5D33863E" wp14:editId="3CC6D897">
            <wp:extent cx="2652540" cy="3653160"/>
            <wp:effectExtent l="63500" t="63500" r="128905" b="13144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654623" cy="36560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08ED2BE3" wp14:editId="0DB95F7C">
            <wp:extent cx="3095625" cy="1906905"/>
            <wp:effectExtent l="63500" t="63500" r="130175" b="125095"/>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095625" cy="190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cs="Arial"/>
          <w:sz w:val="22"/>
          <w:szCs w:val="22"/>
        </w:rPr>
        <w:br w:type="page"/>
      </w:r>
    </w:p>
    <w:p w14:paraId="7C871BE4" w14:textId="188EC966" w:rsidR="00136D5C" w:rsidRDefault="00136D5C" w:rsidP="00136D5C">
      <w:pPr>
        <w:pStyle w:val="Bullets"/>
      </w:pPr>
      <w:r>
        <w:lastRenderedPageBreak/>
        <w:t xml:space="preserve">Once again right-click the </w:t>
      </w:r>
      <w:r w:rsidR="00B5704B">
        <w:t>&lt;domain controller&gt;</w:t>
      </w:r>
      <w:r>
        <w:t xml:space="preserve"> (local) system &gt; All Tasks &gt; </w:t>
      </w:r>
      <w:r w:rsidRPr="00136D5C">
        <w:t>Restart</w:t>
      </w:r>
      <w:r>
        <w:t>.</w:t>
      </w:r>
    </w:p>
    <w:p w14:paraId="6CD3E3BF" w14:textId="6645FE00" w:rsidR="00136D5C" w:rsidRDefault="00136D5C" w:rsidP="00136D5C">
      <w:pPr>
        <w:ind w:left="720"/>
        <w:jc w:val="center"/>
        <w:rPr>
          <w:rFonts w:cs="Arial"/>
          <w:sz w:val="22"/>
          <w:szCs w:val="22"/>
        </w:rPr>
      </w:pPr>
      <w:r>
        <w:rPr>
          <w:noProof/>
        </w:rPr>
        <w:drawing>
          <wp:inline distT="0" distB="0" distL="0" distR="0" wp14:anchorId="262E2FBA" wp14:editId="0B5F9FE4">
            <wp:extent cx="4704030" cy="1722153"/>
            <wp:effectExtent l="25400" t="25400" r="84455" b="93980"/>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41"/>
                    <a:stretch>
                      <a:fillRect/>
                    </a:stretch>
                  </pic:blipFill>
                  <pic:spPr>
                    <a:xfrm>
                      <a:off x="0" y="0"/>
                      <a:ext cx="4708667" cy="1723850"/>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r>
        <w:rPr>
          <w:rFonts w:cs="Arial"/>
          <w:sz w:val="22"/>
          <w:szCs w:val="22"/>
        </w:rPr>
        <w:br/>
      </w:r>
    </w:p>
    <w:p w14:paraId="5D7C0CF5" w14:textId="7B0A080A" w:rsidR="00136D5C" w:rsidRDefault="00136D5C" w:rsidP="00136D5C">
      <w:pPr>
        <w:pStyle w:val="Bullets"/>
      </w:pPr>
      <w:r>
        <w:t xml:space="preserve">Once done, go to ‘Active Directory Users and Computers’ and go to the properties of the </w:t>
      </w:r>
      <w:r w:rsidRPr="00B64BC4">
        <w:rPr>
          <w:b/>
        </w:rPr>
        <w:t>Administrator</w:t>
      </w:r>
      <w:r>
        <w:t xml:space="preserve"> account. On the ‘Dial-in’ tab set the ‘Network Access Permission’ for (*) Allow access.</w:t>
      </w:r>
    </w:p>
    <w:p w14:paraId="17D5183D" w14:textId="103F0A55" w:rsidR="00136D5C" w:rsidRDefault="00136D5C" w:rsidP="00136D5C">
      <w:pPr>
        <w:pStyle w:val="Bullets"/>
        <w:numPr>
          <w:ilvl w:val="0"/>
          <w:numId w:val="0"/>
        </w:numPr>
        <w:ind w:left="1080"/>
        <w:jc w:val="center"/>
      </w:pPr>
      <w:r>
        <w:br/>
      </w:r>
      <w:r>
        <w:rPr>
          <w:noProof/>
        </w:rPr>
        <w:drawing>
          <wp:inline distT="0" distB="0" distL="0" distR="0" wp14:anchorId="20A779D8" wp14:editId="53FA1315">
            <wp:extent cx="3252172" cy="4257675"/>
            <wp:effectExtent l="76200" t="76200" r="139065" b="1238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42"/>
                    <a:stretch>
                      <a:fillRect/>
                    </a:stretch>
                  </pic:blipFill>
                  <pic:spPr>
                    <a:xfrm>
                      <a:off x="0" y="0"/>
                      <a:ext cx="3258191" cy="42655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0FADC1" w14:textId="7105CCCC" w:rsidR="00136D5C" w:rsidRDefault="00136D5C" w:rsidP="00136D5C">
      <w:pPr>
        <w:pStyle w:val="Bullets"/>
      </w:pPr>
      <w:r>
        <w:t xml:space="preserve">Now you’ll need to ensure that ALL VPN traffic from the </w:t>
      </w:r>
      <w:r w:rsidR="00B5704B">
        <w:t>client</w:t>
      </w:r>
      <w:r>
        <w:t xml:space="preserve"> machine goes through this connection. Do this by editing the ‘Local Group Policy’ with: </w:t>
      </w:r>
      <w:r w:rsidRPr="001469B7">
        <w:rPr>
          <w:b/>
        </w:rPr>
        <w:t>GPEDIT.MSC</w:t>
      </w:r>
      <w:r>
        <w:rPr>
          <w:b/>
        </w:rPr>
        <w:t>:</w:t>
      </w:r>
      <w:r>
        <w:br/>
      </w:r>
      <w:r w:rsidRPr="00136D5C">
        <w:rPr>
          <w:b/>
          <w:bCs/>
        </w:rPr>
        <w:t xml:space="preserve">Computer Configuration\Administrative Templates\Network\Network Connections\Route all traffic through the internal network   </w:t>
      </w:r>
      <w:proofErr w:type="gramStart"/>
      <w:r w:rsidRPr="00136D5C">
        <w:rPr>
          <w:b/>
          <w:bCs/>
        </w:rPr>
        <w:t>&gt;  Disable</w:t>
      </w:r>
      <w:proofErr w:type="gramEnd"/>
      <w:r w:rsidRPr="00136D5C">
        <w:rPr>
          <w:b/>
          <w:bCs/>
        </w:rPr>
        <w:t>.</w:t>
      </w:r>
      <w:r>
        <w:br/>
      </w:r>
      <w:r>
        <w:br/>
      </w:r>
    </w:p>
    <w:p w14:paraId="0E9EB34D" w14:textId="49411755" w:rsidR="00136D5C" w:rsidRDefault="00136D5C" w:rsidP="00136D5C">
      <w:pPr>
        <w:numPr>
          <w:ilvl w:val="0"/>
          <w:numId w:val="6"/>
        </w:numPr>
        <w:rPr>
          <w:rFonts w:cs="Arial"/>
          <w:sz w:val="22"/>
          <w:szCs w:val="22"/>
        </w:rPr>
      </w:pPr>
      <w:r>
        <w:rPr>
          <w:rFonts w:cs="Arial"/>
          <w:sz w:val="22"/>
          <w:szCs w:val="22"/>
        </w:rPr>
        <w:lastRenderedPageBreak/>
        <w:t>Now All of the Win10 network traffic will be forced through the secure VPN traffic. We’ll check this later.</w:t>
      </w:r>
    </w:p>
    <w:p w14:paraId="6128EC9F" w14:textId="77777777" w:rsidR="00136D5C" w:rsidRPr="00136D5C" w:rsidRDefault="00136D5C" w:rsidP="00136D5C">
      <w:pPr>
        <w:ind w:left="720"/>
        <w:rPr>
          <w:rFonts w:cs="Arial"/>
          <w:sz w:val="22"/>
          <w:szCs w:val="22"/>
        </w:rPr>
      </w:pPr>
    </w:p>
    <w:p w14:paraId="3DCBD69E" w14:textId="099B0306" w:rsidR="00136D5C" w:rsidRPr="00827ECD" w:rsidRDefault="00136D5C" w:rsidP="00136D5C">
      <w:pPr>
        <w:pStyle w:val="Heading2"/>
      </w:pPr>
      <w:r w:rsidRPr="00827ECD">
        <w:t xml:space="preserve">Part </w:t>
      </w:r>
      <w:r>
        <w:t>4</w:t>
      </w:r>
      <w:r w:rsidRPr="00827ECD">
        <w:t xml:space="preserve">: </w:t>
      </w:r>
      <w:r>
        <w:t xml:space="preserve">Create </w:t>
      </w:r>
      <w:r w:rsidR="00B5704B">
        <w:t>Client</w:t>
      </w:r>
      <w:r>
        <w:t xml:space="preserve"> VPN Network Connection to </w:t>
      </w:r>
      <w:r w:rsidR="00B5704B">
        <w:t>the domain controller</w:t>
      </w:r>
    </w:p>
    <w:p w14:paraId="0C6E895E" w14:textId="62A7024C" w:rsidR="00136D5C" w:rsidRPr="00ED717F" w:rsidRDefault="00136D5C" w:rsidP="00136D5C">
      <w:pPr>
        <w:pStyle w:val="Bullets"/>
      </w:pPr>
      <w:r>
        <w:t xml:space="preserve">Log into the </w:t>
      </w:r>
      <w:r>
        <w:t>client</w:t>
      </w:r>
      <w:r>
        <w:t xml:space="preserve"> system with your personal domain administrative account.</w:t>
      </w:r>
    </w:p>
    <w:p w14:paraId="1FBCE418" w14:textId="77777777" w:rsidR="00136D5C" w:rsidRDefault="00136D5C" w:rsidP="00136D5C">
      <w:pPr>
        <w:pStyle w:val="Bullets"/>
      </w:pPr>
      <w:r>
        <w:t>Open the ‘Network’ connections settings and click ‘VPN’ in the left side menu and click ‘Add a VPN connection’</w:t>
      </w:r>
    </w:p>
    <w:p w14:paraId="3040CE1F" w14:textId="6C3821A4" w:rsidR="00136D5C" w:rsidRDefault="00136D5C" w:rsidP="00136D5C">
      <w:pPr>
        <w:pStyle w:val="Bullets"/>
        <w:numPr>
          <w:ilvl w:val="0"/>
          <w:numId w:val="0"/>
        </w:numPr>
        <w:ind w:left="1080"/>
        <w:jc w:val="center"/>
      </w:pPr>
      <w:r>
        <w:br/>
      </w:r>
      <w:r>
        <w:rPr>
          <w:noProof/>
        </w:rPr>
        <w:drawing>
          <wp:inline distT="0" distB="0" distL="0" distR="0" wp14:anchorId="773D2F2C" wp14:editId="50A24E40">
            <wp:extent cx="5619750" cy="3000375"/>
            <wp:effectExtent l="25400" t="25400" r="95250" b="85725"/>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43"/>
                    <a:stretch>
                      <a:fillRect/>
                    </a:stretch>
                  </pic:blipFill>
                  <pic:spPr>
                    <a:xfrm>
                      <a:off x="0" y="0"/>
                      <a:ext cx="5619750" cy="3000375"/>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048AF64" w14:textId="77777777" w:rsidR="00136D5C" w:rsidRDefault="00136D5C" w:rsidP="00136D5C">
      <w:pPr>
        <w:pStyle w:val="Bullets"/>
        <w:numPr>
          <w:ilvl w:val="0"/>
          <w:numId w:val="0"/>
        </w:numPr>
        <w:ind w:left="1080"/>
      </w:pPr>
    </w:p>
    <w:p w14:paraId="2383F1EE" w14:textId="1ACFB06F" w:rsidR="00136D5C" w:rsidRDefault="00136D5C" w:rsidP="00136D5C">
      <w:pPr>
        <w:pStyle w:val="Bullets"/>
      </w:pPr>
      <w:r>
        <w:t>Configure the VPN connection for the server as shown below and click [Save] when finished.</w:t>
      </w:r>
    </w:p>
    <w:p w14:paraId="00BE97A8" w14:textId="3AAF2556" w:rsidR="00136D5C" w:rsidRDefault="00136D5C" w:rsidP="00136D5C">
      <w:pPr>
        <w:pStyle w:val="Bullets"/>
        <w:numPr>
          <w:ilvl w:val="0"/>
          <w:numId w:val="0"/>
        </w:numPr>
        <w:ind w:left="1080"/>
        <w:jc w:val="center"/>
      </w:pPr>
      <w:r>
        <w:br/>
      </w:r>
      <w:r>
        <w:br/>
      </w:r>
      <w:r>
        <w:rPr>
          <w:noProof/>
        </w:rPr>
        <w:drawing>
          <wp:inline distT="0" distB="0" distL="0" distR="0" wp14:anchorId="342071F7" wp14:editId="570C0BEA">
            <wp:extent cx="3398917" cy="2679700"/>
            <wp:effectExtent l="25400" t="25400" r="93980" b="8890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44"/>
                    <a:stretch>
                      <a:fillRect/>
                    </a:stretch>
                  </pic:blipFill>
                  <pic:spPr>
                    <a:xfrm>
                      <a:off x="0" y="0"/>
                      <a:ext cx="3438543" cy="2710941"/>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5409A18" w14:textId="42ED966F" w:rsidR="00136D5C" w:rsidRDefault="00136D5C" w:rsidP="00136D5C">
      <w:pPr>
        <w:pStyle w:val="Bullets"/>
      </w:pPr>
      <w:r>
        <w:lastRenderedPageBreak/>
        <w:t xml:space="preserve">Once </w:t>
      </w:r>
      <w:r w:rsidRPr="00136D5C">
        <w:t>done</w:t>
      </w:r>
      <w:r>
        <w:t>, click ‘</w:t>
      </w:r>
      <w:r w:rsidRPr="00807F64">
        <w:rPr>
          <w:b/>
        </w:rPr>
        <w:t>Change adapter options’</w:t>
      </w:r>
      <w:r>
        <w:t xml:space="preserve"> in the ‘Related settings’ section.</w:t>
      </w:r>
    </w:p>
    <w:p w14:paraId="07A3D3C1" w14:textId="77777777" w:rsidR="00136D5C" w:rsidRDefault="00136D5C" w:rsidP="00136D5C">
      <w:pPr>
        <w:pStyle w:val="Bullets"/>
      </w:pPr>
      <w:r>
        <w:t>Right-click</w:t>
      </w:r>
      <w:r>
        <w:t xml:space="preserve"> </w:t>
      </w:r>
      <w:r>
        <w:t xml:space="preserve">on the </w:t>
      </w:r>
      <w:r>
        <w:t>&lt;servername&gt;</w:t>
      </w:r>
      <w:r>
        <w:t>-VPN network connection and select ‘Properties’.</w:t>
      </w:r>
    </w:p>
    <w:p w14:paraId="2A647F75" w14:textId="321C6D8F" w:rsidR="00136D5C" w:rsidRDefault="00136D5C" w:rsidP="00136D5C">
      <w:pPr>
        <w:pStyle w:val="Bullets"/>
        <w:numPr>
          <w:ilvl w:val="0"/>
          <w:numId w:val="0"/>
        </w:numPr>
        <w:ind w:left="1080"/>
        <w:jc w:val="center"/>
      </w:pPr>
      <w:r>
        <w:br/>
      </w:r>
      <w:r>
        <w:rPr>
          <w:noProof/>
        </w:rPr>
        <w:drawing>
          <wp:inline distT="0" distB="0" distL="0" distR="0" wp14:anchorId="4B58AB1F" wp14:editId="15D90DA8">
            <wp:extent cx="5008326" cy="2443298"/>
            <wp:effectExtent l="25400" t="25400" r="84455" b="84455"/>
            <wp:docPr id="672" name="Picture 67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Picture 672" descr="Graphical user interface, text, application&#10;&#10;Description automatically generated"/>
                    <pic:cNvPicPr/>
                  </pic:nvPicPr>
                  <pic:blipFill>
                    <a:blip r:embed="rId45"/>
                    <a:stretch>
                      <a:fillRect/>
                    </a:stretch>
                  </pic:blipFill>
                  <pic:spPr>
                    <a:xfrm>
                      <a:off x="0" y="0"/>
                      <a:ext cx="5014608" cy="2446363"/>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74BD0B72" w14:textId="77777777" w:rsidR="00136D5C" w:rsidRDefault="00136D5C" w:rsidP="00136D5C">
      <w:pPr>
        <w:pStyle w:val="Bullets"/>
      </w:pPr>
      <w:r>
        <w:t>On the ‘Security’ tab ensure the settings for ‘Data encryption:</w:t>
      </w:r>
      <w:r>
        <w:t xml:space="preserve">’ </w:t>
      </w:r>
      <w:r>
        <w:t>is set for ‘Optional encryption (connect even if no encryption) and that the ‘Authentication’ is set for ‘Use Extensible Authentication Protocol (EAP) is selected, as shown. Click ‘OK’ when done.</w:t>
      </w:r>
    </w:p>
    <w:p w14:paraId="6C7A8531" w14:textId="4D349175" w:rsidR="00136D5C" w:rsidRDefault="00136D5C" w:rsidP="00136D5C">
      <w:pPr>
        <w:pStyle w:val="Bullets"/>
        <w:numPr>
          <w:ilvl w:val="0"/>
          <w:numId w:val="0"/>
        </w:numPr>
        <w:ind w:left="1080"/>
        <w:jc w:val="center"/>
      </w:pPr>
      <w:r>
        <w:br/>
      </w:r>
      <w:r>
        <w:rPr>
          <w:noProof/>
        </w:rPr>
        <w:drawing>
          <wp:inline distT="0" distB="0" distL="0" distR="0" wp14:anchorId="3D933813" wp14:editId="696B2450">
            <wp:extent cx="3215741" cy="4202489"/>
            <wp:effectExtent l="25400" t="25400" r="86360" b="90170"/>
            <wp:docPr id="680" name="Picture 68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Picture 680" descr="Graphical user interface, text, application, email&#10;&#10;Description automatically generated"/>
                    <pic:cNvPicPr/>
                  </pic:nvPicPr>
                  <pic:blipFill>
                    <a:blip r:embed="rId46"/>
                    <a:stretch>
                      <a:fillRect/>
                    </a:stretch>
                  </pic:blipFill>
                  <pic:spPr>
                    <a:xfrm>
                      <a:off x="0" y="0"/>
                      <a:ext cx="3243114" cy="4238261"/>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4E946330" w14:textId="76517EA9" w:rsidR="00136D5C" w:rsidRPr="00136D5C" w:rsidRDefault="00136D5C" w:rsidP="00136D5C">
      <w:pPr>
        <w:pStyle w:val="Bullets"/>
      </w:pPr>
      <w:r>
        <w:lastRenderedPageBreak/>
        <w:t>Return to the VPN network settings page and click the ‘</w:t>
      </w:r>
      <w:r w:rsidR="00B5704B">
        <w:t>&lt;</w:t>
      </w:r>
      <w:proofErr w:type="spellStart"/>
      <w:r w:rsidR="00B5704B">
        <w:t>domaincontroller</w:t>
      </w:r>
      <w:proofErr w:type="spellEnd"/>
      <w:r w:rsidR="00B5704B">
        <w:t>&gt;</w:t>
      </w:r>
      <w:r>
        <w:t>-VPN’ connection and then click [Connect].</w:t>
      </w:r>
      <w:r>
        <w:br/>
      </w:r>
    </w:p>
    <w:p w14:paraId="2DB981A9" w14:textId="1CAD1E24" w:rsidR="00136D5C" w:rsidRDefault="00136D5C" w:rsidP="00136D5C">
      <w:pPr>
        <w:jc w:val="center"/>
        <w:rPr>
          <w:rFonts w:cs="Arial"/>
          <w:sz w:val="22"/>
          <w:szCs w:val="22"/>
        </w:rPr>
      </w:pPr>
      <w:r>
        <w:rPr>
          <w:noProof/>
        </w:rPr>
        <mc:AlternateContent>
          <mc:Choice Requires="wpg">
            <w:drawing>
              <wp:inline distT="0" distB="0" distL="0" distR="0" wp14:anchorId="43B1A8DB" wp14:editId="73388094">
                <wp:extent cx="5404793" cy="1484642"/>
                <wp:effectExtent l="63500" t="63500" r="132715" b="128270"/>
                <wp:docPr id="687" name="Group 687"/>
                <wp:cNvGraphicFramePr/>
                <a:graphic xmlns:a="http://schemas.openxmlformats.org/drawingml/2006/main">
                  <a:graphicData uri="http://schemas.microsoft.com/office/word/2010/wordprocessingGroup">
                    <wpg:wgp>
                      <wpg:cNvGrpSpPr/>
                      <wpg:grpSpPr>
                        <a:xfrm>
                          <a:off x="0" y="0"/>
                          <a:ext cx="5404793" cy="1484642"/>
                          <a:chOff x="0" y="0"/>
                          <a:chExt cx="6734175" cy="1857375"/>
                        </a:xfrm>
                      </wpg:grpSpPr>
                      <pic:pic xmlns:pic="http://schemas.openxmlformats.org/drawingml/2006/picture">
                        <pic:nvPicPr>
                          <pic:cNvPr id="685" name="Picture 685"/>
                          <pic:cNvPicPr>
                            <a:picLocks noChangeAspect="1"/>
                          </pic:cNvPicPr>
                        </pic:nvPicPr>
                        <pic:blipFill>
                          <a:blip r:embed="rId47">
                            <a:extLst>
                              <a:ext uri="{28A0092B-C50C-407E-A947-70E740481C1C}">
                                <a14:useLocalDpi xmlns:a14="http://schemas.microsoft.com/office/drawing/2010/main" val="0"/>
                              </a:ext>
                            </a:extLst>
                          </a:blip>
                          <a:stretch>
                            <a:fillRect/>
                          </a:stretch>
                        </pic:blipFill>
                        <pic:spPr>
                          <a:xfrm>
                            <a:off x="0" y="0"/>
                            <a:ext cx="431482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pic:pic xmlns:pic="http://schemas.openxmlformats.org/drawingml/2006/picture">
                        <pic:nvPicPr>
                          <pic:cNvPr id="686" name="Picture 686"/>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2247900" y="647700"/>
                            <a:ext cx="4486275" cy="120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g:wgp>
                  </a:graphicData>
                </a:graphic>
              </wp:inline>
            </w:drawing>
          </mc:Choice>
          <mc:Fallback>
            <w:pict>
              <v:group w14:anchorId="472BCE5B" id="Group 687" o:spid="_x0000_s1026" style="width:425.55pt;height:116.9pt;mso-position-horizontal-relative:char;mso-position-vertical-relative:line" coordsize="67341,185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">
                <v:shape id="Picture 685" o:spid="_x0000_s1027" type="#_x0000_t75" style="position:absolute;width:43148;height:1352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" stroked="t" strokeweight="3pt">
                  <v:stroke endcap="square"/>
                  <v:imagedata r:id="rId49" o:title=""/>
                  <v:shadow on="t" color="black" opacity="28180f" origin="-.5,-.5" offset=".74836mm,.74836mm"/>
                  <v:path arrowok="t"/>
                </v:shape>
                <v:shape id="Picture 686" o:spid="_x0000_s1028" type="#_x0000_t75" style="position:absolute;left:22479;top:6477;width:44862;height:120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" stroked="t" strokeweight="3pt">
                  <v:stroke endcap="square"/>
                  <v:imagedata r:id="rId50" o:title=""/>
                  <v:shadow on="t" color="black" opacity="28180f" origin="-.5,-.5" offset=".74836mm,.74836mm"/>
                  <v:path arrowok="t"/>
                </v:shape>
                <w10:anchorlock/>
              </v:group>
            </w:pict>
          </mc:Fallback>
        </mc:AlternateContent>
      </w:r>
    </w:p>
    <w:p w14:paraId="386A0B71" w14:textId="77777777" w:rsidR="00136D5C" w:rsidRDefault="00136D5C" w:rsidP="00136D5C">
      <w:pPr>
        <w:jc w:val="center"/>
        <w:rPr>
          <w:rFonts w:cs="Arial"/>
          <w:sz w:val="22"/>
          <w:szCs w:val="22"/>
        </w:rPr>
      </w:pPr>
    </w:p>
    <w:p w14:paraId="067A10FC" w14:textId="0B233B37" w:rsidR="00136D5C" w:rsidRDefault="00136D5C" w:rsidP="00136D5C">
      <w:pPr>
        <w:pStyle w:val="Bullets"/>
      </w:pPr>
      <w:r>
        <w:t xml:space="preserve">Once connected to the VPN, open a Command Prompt (CMD) and run ‘ipconfig’. You should see the VPN connection with an IPv4 Address within the configuration range set on the </w:t>
      </w:r>
      <w:r w:rsidR="00B5704B">
        <w:t xml:space="preserve">domain controller </w:t>
      </w:r>
      <w:r>
        <w:t>earlier.</w:t>
      </w:r>
    </w:p>
    <w:p w14:paraId="40B00D88" w14:textId="7A7FB537" w:rsidR="00136D5C" w:rsidRDefault="00136D5C" w:rsidP="00136D5C">
      <w:pPr>
        <w:pStyle w:val="Bullets"/>
        <w:numPr>
          <w:ilvl w:val="0"/>
          <w:numId w:val="0"/>
        </w:numPr>
        <w:ind w:left="1080"/>
        <w:jc w:val="center"/>
      </w:pPr>
      <w:r>
        <w:br/>
      </w:r>
      <w:r>
        <w:rPr>
          <w:noProof/>
        </w:rPr>
        <w:drawing>
          <wp:inline distT="0" distB="0" distL="0" distR="0" wp14:anchorId="08BE9C6E" wp14:editId="204E64DA">
            <wp:extent cx="4753069" cy="3045906"/>
            <wp:effectExtent l="0" t="0" r="0" b="2540"/>
            <wp:docPr id="688" name="Picture 68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Picture 688" descr="Text&#10;&#10;Description automatically generated"/>
                    <pic:cNvPicPr/>
                  </pic:nvPicPr>
                  <pic:blipFill>
                    <a:blip r:embed="rId51"/>
                    <a:stretch>
                      <a:fillRect/>
                    </a:stretch>
                  </pic:blipFill>
                  <pic:spPr>
                    <a:xfrm>
                      <a:off x="0" y="0"/>
                      <a:ext cx="4760142" cy="3050439"/>
                    </a:xfrm>
                    <a:prstGeom prst="rect">
                      <a:avLst/>
                    </a:prstGeom>
                    <a:ln>
                      <a:noFill/>
                    </a:ln>
                  </pic:spPr>
                </pic:pic>
              </a:graphicData>
            </a:graphic>
          </wp:inline>
        </w:drawing>
      </w:r>
    </w:p>
    <w:p w14:paraId="0335017E" w14:textId="77777777" w:rsidR="00136D5C" w:rsidRDefault="00136D5C" w:rsidP="00136D5C">
      <w:pPr>
        <w:pStyle w:val="Bullets"/>
        <w:numPr>
          <w:ilvl w:val="0"/>
          <w:numId w:val="0"/>
        </w:numPr>
        <w:ind w:left="1080"/>
      </w:pPr>
    </w:p>
    <w:p w14:paraId="2A34FE83" w14:textId="61A35C55" w:rsidR="00136D5C" w:rsidRPr="00136D5C" w:rsidRDefault="00136D5C" w:rsidP="00136D5C">
      <w:pPr>
        <w:pStyle w:val="Bullets"/>
      </w:pPr>
      <w:r>
        <w:t>Open the ‘Network Connections’ control panel and right-click the ‘Ethernet0’ connection and select ‘Status’. Do the same for the VPN connection.</w:t>
      </w:r>
    </w:p>
    <w:p w14:paraId="1D811342" w14:textId="2F09BED6" w:rsidR="00136D5C" w:rsidRPr="00136D5C" w:rsidRDefault="00136D5C" w:rsidP="00B5704B">
      <w:r>
        <w:t>Verify that</w:t>
      </w:r>
      <w:r>
        <w:t xml:space="preserve"> network traffic bytes</w:t>
      </w:r>
      <w:r>
        <w:t xml:space="preserve"> are</w:t>
      </w:r>
      <w:r>
        <w:t xml:space="preserve"> being ‘sent’ and ‘received’ across both connection</w:t>
      </w:r>
      <w:r>
        <w:t>s.</w:t>
      </w:r>
    </w:p>
    <w:p w14:paraId="55CFC59B" w14:textId="77777777" w:rsidR="00D04241" w:rsidRPr="00E96C02" w:rsidRDefault="00D04241" w:rsidP="00136D5C"/>
    <w:sectPr w:rsidR="00D04241" w:rsidRPr="00E96C02" w:rsidSect="00EA03A6">
      <w:footerReference w:type="defaul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9D2F9" w14:textId="77777777" w:rsidR="00FE5A79" w:rsidRDefault="00FE5A79" w:rsidP="00E96C02">
      <w:r>
        <w:separator/>
      </w:r>
    </w:p>
    <w:p w14:paraId="5FBF4F34" w14:textId="77777777" w:rsidR="00FE5A79" w:rsidRDefault="00FE5A79" w:rsidP="00E96C02"/>
  </w:endnote>
  <w:endnote w:type="continuationSeparator" w:id="0">
    <w:p w14:paraId="629038AA" w14:textId="77777777" w:rsidR="00FE5A79" w:rsidRDefault="00FE5A79" w:rsidP="00E96C02">
      <w:r>
        <w:continuationSeparator/>
      </w:r>
    </w:p>
    <w:p w14:paraId="51DACCB7" w14:textId="77777777" w:rsidR="00FE5A79" w:rsidRDefault="00FE5A79" w:rsidP="00E96C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01823"/>
      <w:docPartObj>
        <w:docPartGallery w:val="Page Numbers (Bottom of Page)"/>
        <w:docPartUnique/>
      </w:docPartObj>
    </w:sdtPr>
    <w:sdtEndPr>
      <w:rPr>
        <w:noProof/>
      </w:rPr>
    </w:sdtEndPr>
    <w:sdtContent>
      <w:p w14:paraId="2CDB5179" w14:textId="77777777" w:rsidR="00E0098C" w:rsidRDefault="00E0098C" w:rsidP="00E96C02">
        <w:pPr>
          <w:pStyle w:val="Footer"/>
        </w:pPr>
        <w:r>
          <w:fldChar w:fldCharType="begin"/>
        </w:r>
        <w:r>
          <w:instrText xml:space="preserve"> PAGE   \* MERGEFORMAT </w:instrText>
        </w:r>
        <w:r>
          <w:fldChar w:fldCharType="separate"/>
        </w:r>
        <w:r w:rsidR="00D15D1C">
          <w:rPr>
            <w:noProof/>
          </w:rPr>
          <w:t>15</w:t>
        </w:r>
        <w:r>
          <w:rPr>
            <w:noProof/>
          </w:rPr>
          <w:fldChar w:fldCharType="end"/>
        </w:r>
      </w:p>
    </w:sdtContent>
  </w:sdt>
  <w:p w14:paraId="74D15B9B" w14:textId="77777777" w:rsidR="00E0098C" w:rsidRDefault="00E0098C" w:rsidP="00E96C02">
    <w:pPr>
      <w:pStyle w:val="Footer"/>
    </w:pPr>
  </w:p>
  <w:p w14:paraId="1EB4428C" w14:textId="77777777" w:rsidR="004E2906" w:rsidRDefault="004E2906" w:rsidP="00E96C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D0B63" w14:textId="77777777" w:rsidR="00FE5A79" w:rsidRDefault="00FE5A79" w:rsidP="00E96C02">
      <w:r>
        <w:separator/>
      </w:r>
    </w:p>
    <w:p w14:paraId="26EA86DE" w14:textId="77777777" w:rsidR="00FE5A79" w:rsidRDefault="00FE5A79" w:rsidP="00E96C02"/>
  </w:footnote>
  <w:footnote w:type="continuationSeparator" w:id="0">
    <w:p w14:paraId="003D6AE6" w14:textId="77777777" w:rsidR="00FE5A79" w:rsidRDefault="00FE5A79" w:rsidP="00E96C02">
      <w:r>
        <w:continuationSeparator/>
      </w:r>
    </w:p>
    <w:p w14:paraId="4F3A998C" w14:textId="77777777" w:rsidR="00FE5A79" w:rsidRDefault="00FE5A79" w:rsidP="00E96C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0DB1"/>
    <w:multiLevelType w:val="hybridMultilevel"/>
    <w:tmpl w:val="BC3256EC"/>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C0888"/>
    <w:multiLevelType w:val="hybridMultilevel"/>
    <w:tmpl w:val="72D24BB0"/>
    <w:lvl w:ilvl="0" w:tplc="B8D08A4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31EF1"/>
    <w:multiLevelType w:val="hybridMultilevel"/>
    <w:tmpl w:val="54D27912"/>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D74C0E"/>
    <w:multiLevelType w:val="multilevel"/>
    <w:tmpl w:val="8F041730"/>
    <w:lvl w:ilvl="0">
      <w:start w:val="1"/>
      <w:numFmt w:val="decimal"/>
      <w:lvlText w:val="%1."/>
      <w:lvlJc w:val="left"/>
      <w:pPr>
        <w:tabs>
          <w:tab w:val="num" w:pos="720"/>
        </w:tabs>
        <w:ind w:left="360" w:hanging="360"/>
      </w:pPr>
      <w:rPr>
        <w:rFonts w:hint="default"/>
        <w:b/>
        <w:bCs w:val="0"/>
        <w:i w:val="0"/>
        <w:iCs w:val="0"/>
        <w:sz w:val="32"/>
        <w:szCs w:val="32"/>
      </w:rPr>
    </w:lvl>
    <w:lvl w:ilvl="1">
      <w:start w:val="1"/>
      <w:numFmt w:val="bullet"/>
      <w:lvlText w:val=""/>
      <w:lvlJc w:val="left"/>
      <w:pPr>
        <w:tabs>
          <w:tab w:val="num" w:pos="720"/>
        </w:tabs>
        <w:ind w:left="720" w:hanging="360"/>
      </w:pPr>
      <w:rPr>
        <w:rFonts w:ascii="Wingdings" w:hAnsi="Wingdings" w:hint="default"/>
        <w:b/>
        <w:bCs w:val="0"/>
        <w:i w:val="0"/>
        <w:iCs w:val="0"/>
        <w:sz w:val="24"/>
        <w:szCs w:val="32"/>
      </w:rPr>
    </w:lvl>
    <w:lvl w:ilvl="2">
      <w:start w:val="1"/>
      <w:numFmt w:val="bullet"/>
      <w:lvlText w:val=""/>
      <w:lvlJc w:val="left"/>
      <w:pPr>
        <w:tabs>
          <w:tab w:val="num" w:pos="1080"/>
        </w:tabs>
        <w:ind w:left="1080" w:hanging="360"/>
      </w:pPr>
      <w:rPr>
        <w:rFonts w:ascii="Wingdings" w:hAnsi="Wingdings" w:hint="default"/>
        <w:b/>
        <w:bCs w:val="0"/>
        <w:i w:val="0"/>
        <w:iCs w:val="0"/>
        <w:sz w:val="24"/>
        <w:szCs w:val="32"/>
      </w:rPr>
    </w:lvl>
    <w:lvl w:ilvl="3">
      <w:start w:val="1"/>
      <w:numFmt w:val="bullet"/>
      <w:lvlText w:val=""/>
      <w:lvlJc w:val="left"/>
      <w:pPr>
        <w:tabs>
          <w:tab w:val="num" w:pos="1440"/>
        </w:tabs>
        <w:ind w:left="1440" w:hanging="360"/>
      </w:pPr>
      <w:rPr>
        <w:rFonts w:ascii="Wingdings" w:hAnsi="Wingdings" w:hint="default"/>
        <w:b/>
        <w:bCs w:val="0"/>
        <w:i w:val="0"/>
        <w:iCs w:val="0"/>
        <w:sz w:val="24"/>
        <w:szCs w:val="32"/>
      </w:rPr>
    </w:lvl>
    <w:lvl w:ilvl="4">
      <w:start w:val="1"/>
      <w:numFmt w:val="lowerRoman"/>
      <w:lvlText w:val="%5"/>
      <w:lvlJc w:val="left"/>
      <w:pPr>
        <w:tabs>
          <w:tab w:val="num" w:pos="1800"/>
        </w:tabs>
        <w:ind w:left="1800" w:hanging="360"/>
      </w:pPr>
      <w:rPr>
        <w:rFonts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51766796"/>
    <w:multiLevelType w:val="hybridMultilevel"/>
    <w:tmpl w:val="734C8686"/>
    <w:lvl w:ilvl="0" w:tplc="B8D08A46">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2875B3C"/>
    <w:multiLevelType w:val="hybridMultilevel"/>
    <w:tmpl w:val="5664C794"/>
    <w:lvl w:ilvl="0" w:tplc="0654243E">
      <w:start w:val="1"/>
      <w:numFmt w:val="bullet"/>
      <w:pStyle w:val="Bullets"/>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5C"/>
    <w:rsid w:val="00004D00"/>
    <w:rsid w:val="000244A4"/>
    <w:rsid w:val="0006321E"/>
    <w:rsid w:val="0007743F"/>
    <w:rsid w:val="000C3D62"/>
    <w:rsid w:val="00136D5C"/>
    <w:rsid w:val="00191DD0"/>
    <w:rsid w:val="001F665A"/>
    <w:rsid w:val="00211D90"/>
    <w:rsid w:val="002D4C36"/>
    <w:rsid w:val="003B35B5"/>
    <w:rsid w:val="003B65F7"/>
    <w:rsid w:val="003C37AE"/>
    <w:rsid w:val="00481E24"/>
    <w:rsid w:val="004E2906"/>
    <w:rsid w:val="005321F6"/>
    <w:rsid w:val="005649BA"/>
    <w:rsid w:val="00595F68"/>
    <w:rsid w:val="00615134"/>
    <w:rsid w:val="0063501D"/>
    <w:rsid w:val="006E4596"/>
    <w:rsid w:val="007F03A7"/>
    <w:rsid w:val="00805891"/>
    <w:rsid w:val="00813C7F"/>
    <w:rsid w:val="00861AD5"/>
    <w:rsid w:val="0087166A"/>
    <w:rsid w:val="00960B47"/>
    <w:rsid w:val="00962EB0"/>
    <w:rsid w:val="00983CD6"/>
    <w:rsid w:val="009E317F"/>
    <w:rsid w:val="00A10CA8"/>
    <w:rsid w:val="00A20308"/>
    <w:rsid w:val="00A36CDD"/>
    <w:rsid w:val="00A55284"/>
    <w:rsid w:val="00A67EF8"/>
    <w:rsid w:val="00A97E55"/>
    <w:rsid w:val="00B27B17"/>
    <w:rsid w:val="00B54969"/>
    <w:rsid w:val="00B5704B"/>
    <w:rsid w:val="00B751D8"/>
    <w:rsid w:val="00B96698"/>
    <w:rsid w:val="00BA0DA4"/>
    <w:rsid w:val="00BA258A"/>
    <w:rsid w:val="00C076B1"/>
    <w:rsid w:val="00C653BE"/>
    <w:rsid w:val="00CA6ADD"/>
    <w:rsid w:val="00CD3E58"/>
    <w:rsid w:val="00CF5589"/>
    <w:rsid w:val="00D001E9"/>
    <w:rsid w:val="00D04241"/>
    <w:rsid w:val="00D15D1C"/>
    <w:rsid w:val="00D202FE"/>
    <w:rsid w:val="00D4713D"/>
    <w:rsid w:val="00D7313A"/>
    <w:rsid w:val="00E0098C"/>
    <w:rsid w:val="00E2303A"/>
    <w:rsid w:val="00E96C02"/>
    <w:rsid w:val="00EA03A6"/>
    <w:rsid w:val="00EA2A43"/>
    <w:rsid w:val="00F65489"/>
    <w:rsid w:val="00FD1E2A"/>
    <w:rsid w:val="00FE1910"/>
    <w:rsid w:val="00FE5A79"/>
    <w:rsid w:val="00FF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6ABD"/>
  <w15:chartTrackingRefBased/>
  <w15:docId w15:val="{B99299DF-6610-B24F-A1B1-FB5BA831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C02"/>
    <w:pPr>
      <w:spacing w:before="120" w:after="0" w:line="240" w:lineRule="auto"/>
      <w:ind w:left="360"/>
    </w:pPr>
    <w:rPr>
      <w:rFonts w:ascii="Lucida Fax" w:eastAsia="Times New Roman" w:hAnsi="Lucida Fax" w:cstheme="majorHAnsi"/>
      <w:sz w:val="20"/>
      <w:szCs w:val="20"/>
    </w:rPr>
  </w:style>
  <w:style w:type="paragraph" w:styleId="Heading1">
    <w:name w:val="heading 1"/>
    <w:basedOn w:val="Normal"/>
    <w:next w:val="Normal"/>
    <w:link w:val="Heading1Char"/>
    <w:uiPriority w:val="9"/>
    <w:qFormat/>
    <w:rsid w:val="00E96C02"/>
    <w:pPr>
      <w:keepNext/>
      <w:keepLines/>
      <w:spacing w:before="240"/>
      <w:outlineLvl w:val="0"/>
    </w:pPr>
    <w:rPr>
      <w:rFonts w:ascii="Lucida Sans" w:eastAsiaTheme="majorEastAsia" w:hAnsi="Lucida Sans"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E96C02"/>
    <w:pPr>
      <w:keepNext/>
      <w:keepLines/>
      <w:spacing w:before="40"/>
      <w:outlineLvl w:val="1"/>
    </w:pPr>
    <w:rPr>
      <w:rFonts w:ascii="Lucida Sans" w:eastAsiaTheme="majorEastAsia" w:hAnsi="Lucida Sans" w:cstheme="majorBidi"/>
      <w:b/>
      <w:bCs/>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698"/>
    <w:pPr>
      <w:spacing w:after="0" w:line="240" w:lineRule="auto"/>
    </w:pPr>
    <w:rPr>
      <w:rFonts w:ascii="Calibri" w:eastAsia="Calibri" w:hAnsi="Calibri" w:cs="Times New Roman"/>
    </w:rPr>
  </w:style>
  <w:style w:type="paragraph" w:styleId="ListParagraph">
    <w:name w:val="List Paragraph"/>
    <w:basedOn w:val="Normal"/>
    <w:uiPriority w:val="34"/>
    <w:qFormat/>
    <w:rsid w:val="00B96698"/>
    <w:pPr>
      <w:ind w:left="720"/>
    </w:pPr>
    <w:rPr>
      <w:rFonts w:ascii="Times New Roman" w:hAnsi="Times New Roman"/>
      <w:szCs w:val="24"/>
    </w:rPr>
  </w:style>
  <w:style w:type="paragraph" w:styleId="Header">
    <w:name w:val="header"/>
    <w:basedOn w:val="Normal"/>
    <w:link w:val="HeaderChar"/>
    <w:uiPriority w:val="99"/>
    <w:unhideWhenUsed/>
    <w:rsid w:val="00E0098C"/>
    <w:pPr>
      <w:tabs>
        <w:tab w:val="center" w:pos="4680"/>
        <w:tab w:val="right" w:pos="9360"/>
      </w:tabs>
    </w:pPr>
  </w:style>
  <w:style w:type="character" w:customStyle="1" w:styleId="HeaderChar">
    <w:name w:val="Header Char"/>
    <w:basedOn w:val="DefaultParagraphFont"/>
    <w:link w:val="Header"/>
    <w:uiPriority w:val="99"/>
    <w:rsid w:val="00E0098C"/>
    <w:rPr>
      <w:rFonts w:ascii="Arial" w:eastAsia="Times New Roman" w:hAnsi="Arial" w:cs="Times New Roman"/>
      <w:sz w:val="24"/>
      <w:szCs w:val="20"/>
    </w:rPr>
  </w:style>
  <w:style w:type="paragraph" w:styleId="Footer">
    <w:name w:val="footer"/>
    <w:basedOn w:val="Normal"/>
    <w:link w:val="FooterChar"/>
    <w:uiPriority w:val="99"/>
    <w:unhideWhenUsed/>
    <w:rsid w:val="00E0098C"/>
    <w:pPr>
      <w:tabs>
        <w:tab w:val="center" w:pos="4680"/>
        <w:tab w:val="right" w:pos="9360"/>
      </w:tabs>
    </w:pPr>
  </w:style>
  <w:style w:type="character" w:customStyle="1" w:styleId="FooterChar">
    <w:name w:val="Footer Char"/>
    <w:basedOn w:val="DefaultParagraphFont"/>
    <w:link w:val="Footer"/>
    <w:uiPriority w:val="99"/>
    <w:rsid w:val="00E0098C"/>
    <w:rPr>
      <w:rFonts w:ascii="Arial" w:eastAsia="Times New Roman" w:hAnsi="Arial" w:cs="Times New Roman"/>
      <w:sz w:val="24"/>
      <w:szCs w:val="20"/>
    </w:rPr>
  </w:style>
  <w:style w:type="character" w:customStyle="1" w:styleId="Heading1Char">
    <w:name w:val="Heading 1 Char"/>
    <w:basedOn w:val="DefaultParagraphFont"/>
    <w:link w:val="Heading1"/>
    <w:uiPriority w:val="9"/>
    <w:rsid w:val="00E96C02"/>
    <w:rPr>
      <w:rFonts w:ascii="Lucida Sans" w:eastAsiaTheme="majorEastAsia" w:hAnsi="Lucida Sans" w:cstheme="majorBidi"/>
      <w:b/>
      <w:bCs/>
      <w:color w:val="2F5496" w:themeColor="accent1" w:themeShade="BF"/>
      <w:sz w:val="32"/>
      <w:szCs w:val="32"/>
    </w:rPr>
  </w:style>
  <w:style w:type="character" w:customStyle="1" w:styleId="Heading2Char">
    <w:name w:val="Heading 2 Char"/>
    <w:basedOn w:val="DefaultParagraphFont"/>
    <w:link w:val="Heading2"/>
    <w:uiPriority w:val="9"/>
    <w:rsid w:val="00E96C02"/>
    <w:rPr>
      <w:rFonts w:ascii="Lucida Sans" w:eastAsiaTheme="majorEastAsia" w:hAnsi="Lucida Sans" w:cstheme="majorBidi"/>
      <w:b/>
      <w:bCs/>
      <w:color w:val="2F5496" w:themeColor="accent1" w:themeShade="BF"/>
      <w:sz w:val="26"/>
      <w:szCs w:val="26"/>
    </w:rPr>
  </w:style>
  <w:style w:type="paragraph" w:customStyle="1" w:styleId="Bullets">
    <w:name w:val="Bullets"/>
    <w:basedOn w:val="Normal"/>
    <w:qFormat/>
    <w:rsid w:val="00C076B1"/>
    <w:pPr>
      <w:numPr>
        <w:numId w:val="2"/>
      </w:numPr>
      <w:ind w:left="1080"/>
    </w:pPr>
    <w:rPr>
      <w:sz w:val="18"/>
    </w:rPr>
  </w:style>
  <w:style w:type="character" w:styleId="Strong">
    <w:name w:val="Strong"/>
    <w:basedOn w:val="DefaultParagraphFont"/>
    <w:uiPriority w:val="22"/>
    <w:qFormat/>
    <w:rsid w:val="00136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microsoft.Word/Data/Desktop/protobronze/whitepages/Windows%20Serve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9644-513C-4E4E-948F-A9451121C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36</TotalTime>
  <Pages>16</Pages>
  <Words>1704</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Bain, William A</cp:lastModifiedBy>
  <cp:revision>2</cp:revision>
  <dcterms:created xsi:type="dcterms:W3CDTF">2021-02-21T14:01:00Z</dcterms:created>
  <dcterms:modified xsi:type="dcterms:W3CDTF">2021-02-26T12:46:00Z</dcterms:modified>
</cp:coreProperties>
</file>